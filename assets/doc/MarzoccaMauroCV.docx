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449"/>
        <w:gridCol w:w="375"/>
        <w:gridCol w:w="420"/>
        <w:gridCol w:w="349"/>
        <w:gridCol w:w="3761"/>
      </w:tblGrid>
      <w:tr w:rsidR="00373FC8" w:rsidRPr="009E08AE" w14:paraId="7376AF92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496E72F3" w14:textId="3E8926C5" w:rsidR="00CB1D3C" w:rsidRPr="009E08AE" w:rsidRDefault="00097903" w:rsidP="00D8505D">
            <w:pPr>
              <w:pStyle w:val="Titol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marzocca</w:t>
            </w:r>
          </w:p>
          <w:p w14:paraId="2D3CA953" w14:textId="6EC3B083" w:rsidR="00CB1D3C" w:rsidRPr="009E08AE" w:rsidRDefault="00097903" w:rsidP="00D8505D">
            <w:pPr>
              <w:pStyle w:val="Sottotitol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mauro</w:t>
            </w:r>
          </w:p>
        </w:tc>
        <w:tc>
          <w:tcPr>
            <w:tcW w:w="629" w:type="dxa"/>
          </w:tcPr>
          <w:p w14:paraId="0B388EDA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13CCEF6E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380A0536" w14:textId="1C2A7BD6" w:rsidR="00CB1D3C" w:rsidRPr="009E08AE" w:rsidRDefault="00097903" w:rsidP="006C0673">
            <w:pPr>
              <w:pStyle w:val="Titolo3"/>
              <w:outlineLvl w:val="2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Cloud Engeneer</w:t>
            </w:r>
          </w:p>
        </w:tc>
      </w:tr>
      <w:tr w:rsidR="00025D23" w:rsidRPr="009E08AE" w14:paraId="1B966B0C" w14:textId="77777777" w:rsidTr="007E5AAA">
        <w:trPr>
          <w:trHeight w:val="558"/>
        </w:trPr>
        <w:tc>
          <w:tcPr>
            <w:tcW w:w="4767" w:type="dxa"/>
            <w:vMerge/>
          </w:tcPr>
          <w:p w14:paraId="2B3A74C4" w14:textId="77777777" w:rsidR="00CB1D3C" w:rsidRPr="009E08AE" w:rsidRDefault="00CB1D3C" w:rsidP="003E7783">
            <w:pPr>
              <w:pStyle w:val="Titolo1"/>
              <w:ind w:left="-113"/>
              <w:outlineLvl w:val="0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7C9E5F70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62C03C87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03DEF62A" w14:textId="737F9D1B" w:rsidR="00CB1D3C" w:rsidRPr="009E08AE" w:rsidRDefault="00097903" w:rsidP="005E0657">
            <w:pPr>
              <w:pStyle w:val="Titolo4"/>
              <w:outlineLvl w:val="3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Developer</w:t>
            </w:r>
          </w:p>
        </w:tc>
      </w:tr>
      <w:tr w:rsidR="00025D23" w:rsidRPr="009E08AE" w14:paraId="1BBDCA2F" w14:textId="77777777" w:rsidTr="007E5AAA">
        <w:trPr>
          <w:trHeight w:val="1191"/>
        </w:trPr>
        <w:tc>
          <w:tcPr>
            <w:tcW w:w="4767" w:type="dxa"/>
            <w:vMerge/>
          </w:tcPr>
          <w:p w14:paraId="74957144" w14:textId="77777777" w:rsidR="00CB1D3C" w:rsidRPr="009E08AE" w:rsidRDefault="00CB1D3C" w:rsidP="003E7783">
            <w:pPr>
              <w:pStyle w:val="Titolo1"/>
              <w:ind w:left="-113"/>
              <w:outlineLvl w:val="0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2427299A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0D73C201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2CE657A9" w14:textId="4D4DD8CC" w:rsidR="00CB1D3C" w:rsidRPr="009E08AE" w:rsidRDefault="00097903" w:rsidP="008D4A99">
            <w:pPr>
              <w:pStyle w:val="Titolo5"/>
              <w:outlineLvl w:val="4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 </w:t>
            </w:r>
          </w:p>
        </w:tc>
      </w:tr>
      <w:tr w:rsidR="00025D23" w:rsidRPr="009E08AE" w14:paraId="1A4AEFDD" w14:textId="77777777" w:rsidTr="00373FC8">
        <w:trPr>
          <w:trHeight w:val="850"/>
        </w:trPr>
        <w:tc>
          <w:tcPr>
            <w:tcW w:w="4767" w:type="dxa"/>
            <w:vAlign w:val="center"/>
          </w:tcPr>
          <w:p w14:paraId="5B02341B" w14:textId="77777777" w:rsidR="00CB1D3C" w:rsidRPr="009E08AE" w:rsidRDefault="00000000" w:rsidP="00D8505D">
            <w:pPr>
              <w:pStyle w:val="Titolo1"/>
              <w:outlineLvl w:val="0"/>
              <w:rPr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-1357266435"/>
                <w:placeholder>
                  <w:docPart w:val="641D7B785D6244C4B984B7692B885578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PROFILO</w:t>
                </w:r>
              </w:sdtContent>
            </w:sdt>
          </w:p>
        </w:tc>
        <w:tc>
          <w:tcPr>
            <w:tcW w:w="629" w:type="dxa"/>
          </w:tcPr>
          <w:p w14:paraId="7E95D123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54852A0B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13AACB6E" w14:textId="77777777" w:rsidR="00CB1D3C" w:rsidRPr="009E08AE" w:rsidRDefault="00000000" w:rsidP="00D8505D">
            <w:pPr>
              <w:pStyle w:val="Titolo1"/>
              <w:outlineLvl w:val="0"/>
              <w:rPr>
                <w:rFonts w:asciiTheme="minorHAnsi" w:hAnsiTheme="minorHAnsi"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-797608129"/>
                <w:placeholder>
                  <w:docPart w:val="B8C494645281448FA5C0DBE4196A14C2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CONTATTI</w:t>
                </w:r>
              </w:sdtContent>
            </w:sdt>
          </w:p>
        </w:tc>
      </w:tr>
      <w:tr w:rsidR="00E35010" w:rsidRPr="009E08AE" w14:paraId="6199941E" w14:textId="77777777" w:rsidTr="00373FC8">
        <w:trPr>
          <w:trHeight w:val="639"/>
        </w:trPr>
        <w:tc>
          <w:tcPr>
            <w:tcW w:w="4767" w:type="dxa"/>
            <w:vMerge w:val="restart"/>
            <w:vAlign w:val="center"/>
          </w:tcPr>
          <w:p w14:paraId="22655A04" w14:textId="77777777" w:rsidR="0075383F" w:rsidRDefault="0075383F" w:rsidP="008D4A99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Dutante gli anni di studio e di lavoro ho conseguito </w:t>
            </w:r>
            <w:r w:rsidR="00B45A96">
              <w:rPr>
                <w:noProof/>
                <w:lang w:val="it-IT"/>
              </w:rPr>
              <w:t>le certificazioni B1 e B2 di Lingua Inglese e la certificazione CISCO Discovery.</w:t>
            </w:r>
          </w:p>
          <w:p w14:paraId="0A9AB15E" w14:textId="77777777" w:rsidR="00B45A96" w:rsidRDefault="00B45A96" w:rsidP="008D4A99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Ho buone conoscenze sui sistemi Windows, Linux (Debian e RedHat) e MacOS, nel caso dei primi due anche per le versioni Sever.</w:t>
            </w:r>
          </w:p>
          <w:p w14:paraId="2FDFC798" w14:textId="77777777" w:rsidR="00B45A96" w:rsidRDefault="00B45A96" w:rsidP="008D4A99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Ho esperienza come sviluppatore Web e Android. </w:t>
            </w:r>
          </w:p>
          <w:p w14:paraId="47E0ADE7" w14:textId="3F887827" w:rsidR="00B45A96" w:rsidRPr="00B45A96" w:rsidRDefault="00B45A96" w:rsidP="008D4A99">
            <w:pPr>
              <w:rPr>
                <w:noProof/>
                <w:u w:val="single"/>
                <w:lang w:val="it-IT"/>
              </w:rPr>
            </w:pPr>
            <w:r>
              <w:rPr>
                <w:noProof/>
                <w:lang w:val="it-IT"/>
              </w:rPr>
              <w:t>Su Github sono presenti esempi di progetti che ho svolto in passato, sia per uso universitario che come uso personale.</w:t>
            </w:r>
          </w:p>
        </w:tc>
        <w:tc>
          <w:tcPr>
            <w:tcW w:w="629" w:type="dxa"/>
            <w:vMerge w:val="restart"/>
          </w:tcPr>
          <w:p w14:paraId="117C4EBD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 w:val="restart"/>
            <w:vAlign w:val="center"/>
          </w:tcPr>
          <w:p w14:paraId="68E557A3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365" w:type="dxa"/>
            <w:vAlign w:val="center"/>
          </w:tcPr>
          <w:p w14:paraId="41600425" w14:textId="3489C966" w:rsidR="008D4A99" w:rsidRPr="009E08AE" w:rsidRDefault="00756DDC" w:rsidP="00E270D1">
            <w:pPr>
              <w:rPr>
                <w:noProof/>
                <w:lang w:val="it-IT"/>
              </w:rPr>
            </w:pPr>
            <w:r w:rsidRPr="009E08AE">
              <w:rPr>
                <w:noProof/>
                <w:lang w:val="it-IT" w:bidi="it-IT"/>
              </w:rPr>
              <w:drawing>
                <wp:inline distT="0" distB="0" distL="0" distR="0" wp14:anchorId="25002499" wp14:editId="1188D38F">
                  <wp:extent cx="135255" cy="101600"/>
                  <wp:effectExtent l="0" t="0" r="0" b="0"/>
                  <wp:docPr id="1" name="Elemento grafico 1" descr="Icona posta elettro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me_Posta_1234698. 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1B8BE9EB" w14:textId="77E521F2" w:rsidR="008D4A99" w:rsidRPr="009E08AE" w:rsidRDefault="00756DDC" w:rsidP="00097903">
            <w:pPr>
              <w:pStyle w:val="Contatto1"/>
              <w:jc w:val="right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marzocca.mauro@gmail.com</w:t>
            </w:r>
          </w:p>
        </w:tc>
      </w:tr>
      <w:tr w:rsidR="00E35010" w:rsidRPr="009E08AE" w14:paraId="76549721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5BD42222" w14:textId="77777777" w:rsidR="008D4A99" w:rsidRPr="009E08AE" w:rsidRDefault="008D4A99" w:rsidP="008D4A99">
            <w:pPr>
              <w:rPr>
                <w:noProof/>
                <w:lang w:val="it-IT"/>
              </w:rPr>
            </w:pPr>
          </w:p>
        </w:tc>
        <w:tc>
          <w:tcPr>
            <w:tcW w:w="629" w:type="dxa"/>
            <w:vMerge/>
          </w:tcPr>
          <w:p w14:paraId="742E4705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  <w:vAlign w:val="center"/>
          </w:tcPr>
          <w:p w14:paraId="2E676E66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365" w:type="dxa"/>
            <w:vAlign w:val="center"/>
          </w:tcPr>
          <w:p w14:paraId="510301F7" w14:textId="5597C123" w:rsidR="008D4A99" w:rsidRPr="009E08AE" w:rsidRDefault="00756DDC" w:rsidP="00E270D1">
            <w:pPr>
              <w:rPr>
                <w:noProof/>
                <w:lang w:val="it-IT"/>
              </w:rPr>
            </w:pPr>
            <w:r w:rsidRPr="009E08AE">
              <w:rPr>
                <w:noProof/>
                <w:lang w:val="it-IT" w:bidi="it-IT"/>
              </w:rPr>
              <w:drawing>
                <wp:inline distT="0" distB="0" distL="0" distR="0" wp14:anchorId="39D936E7" wp14:editId="5D1C17EE">
                  <wp:extent cx="139065" cy="132080"/>
                  <wp:effectExtent l="0" t="0" r="0" b="1270"/>
                  <wp:docPr id="3" name="Elemento grafico 3" descr="Icona T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me_Terra_2229333. 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7B6F426F" w14:textId="3177A26A" w:rsidR="00756DDC" w:rsidRPr="009E08AE" w:rsidRDefault="00756DDC" w:rsidP="00756DDC">
            <w:pPr>
              <w:pStyle w:val="Contatto1"/>
              <w:jc w:val="right"/>
              <w:rPr>
                <w:noProof/>
                <w:lang w:val="it-IT"/>
              </w:rPr>
            </w:pPr>
            <w:hyperlink r:id="rId14" w:history="1">
              <w:r w:rsidRPr="00756DDC">
                <w:rPr>
                  <w:rStyle w:val="Collegamentoipertestuale"/>
                  <w:noProof/>
                  <w:lang w:val="it-IT"/>
                </w:rPr>
                <w:t>Mauro Marzocca CV</w:t>
              </w:r>
            </w:hyperlink>
          </w:p>
        </w:tc>
      </w:tr>
      <w:tr w:rsidR="00E35010" w:rsidRPr="009E08AE" w14:paraId="10981096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2636C21A" w14:textId="77777777" w:rsidR="008D4A99" w:rsidRPr="009E08AE" w:rsidRDefault="008D4A99" w:rsidP="008D4A99">
            <w:pPr>
              <w:rPr>
                <w:noProof/>
                <w:lang w:val="it-IT"/>
              </w:rPr>
            </w:pPr>
          </w:p>
        </w:tc>
        <w:tc>
          <w:tcPr>
            <w:tcW w:w="629" w:type="dxa"/>
            <w:vMerge/>
          </w:tcPr>
          <w:p w14:paraId="1DC135B1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  <w:vAlign w:val="center"/>
          </w:tcPr>
          <w:p w14:paraId="18357D67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365" w:type="dxa"/>
            <w:vAlign w:val="center"/>
          </w:tcPr>
          <w:p w14:paraId="57189170" w14:textId="3A3B799A" w:rsidR="008D4A99" w:rsidRPr="009E08AE" w:rsidRDefault="008D4A99" w:rsidP="00E270D1">
            <w:pPr>
              <w:rPr>
                <w:noProof/>
                <w:lang w:val="it-IT"/>
              </w:rPr>
            </w:pPr>
          </w:p>
        </w:tc>
        <w:tc>
          <w:tcPr>
            <w:tcW w:w="3208" w:type="dxa"/>
            <w:vAlign w:val="center"/>
          </w:tcPr>
          <w:p w14:paraId="6490584B" w14:textId="2C543DBF" w:rsidR="008D4A99" w:rsidRPr="009E08AE" w:rsidRDefault="008D4A99" w:rsidP="00097903">
            <w:pPr>
              <w:pStyle w:val="Contatto2"/>
              <w:jc w:val="right"/>
              <w:rPr>
                <w:noProof/>
                <w:lang w:val="it-IT"/>
              </w:rPr>
            </w:pPr>
          </w:p>
        </w:tc>
      </w:tr>
      <w:tr w:rsidR="00E35010" w:rsidRPr="009E08AE" w14:paraId="52FB647B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34C10E14" w14:textId="77777777" w:rsidR="008D4A99" w:rsidRPr="009E08AE" w:rsidRDefault="008D4A99" w:rsidP="008D4A99">
            <w:pPr>
              <w:rPr>
                <w:noProof/>
                <w:lang w:val="it-IT"/>
              </w:rPr>
            </w:pPr>
          </w:p>
        </w:tc>
        <w:tc>
          <w:tcPr>
            <w:tcW w:w="629" w:type="dxa"/>
            <w:vMerge/>
          </w:tcPr>
          <w:p w14:paraId="6D45E8F5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  <w:vAlign w:val="center"/>
          </w:tcPr>
          <w:p w14:paraId="2E06FB16" w14:textId="77777777" w:rsidR="008D4A99" w:rsidRPr="009E08AE" w:rsidRDefault="008D4A99">
            <w:pPr>
              <w:rPr>
                <w:noProof/>
                <w:lang w:val="it-IT"/>
              </w:rPr>
            </w:pPr>
          </w:p>
        </w:tc>
        <w:tc>
          <w:tcPr>
            <w:tcW w:w="365" w:type="dxa"/>
            <w:vAlign w:val="center"/>
          </w:tcPr>
          <w:p w14:paraId="5CDB4D0A" w14:textId="55A26B3E" w:rsidR="008D4A99" w:rsidRPr="009E08AE" w:rsidRDefault="008D4A99" w:rsidP="00E270D1">
            <w:pPr>
              <w:rPr>
                <w:noProof/>
                <w:lang w:val="it-IT"/>
              </w:rPr>
            </w:pPr>
          </w:p>
        </w:tc>
        <w:tc>
          <w:tcPr>
            <w:tcW w:w="3208" w:type="dxa"/>
            <w:vAlign w:val="center"/>
          </w:tcPr>
          <w:p w14:paraId="64274E80" w14:textId="117921A8" w:rsidR="008D4A99" w:rsidRPr="009E08AE" w:rsidRDefault="008D4A99" w:rsidP="00097903">
            <w:pPr>
              <w:pStyle w:val="Contatto2"/>
              <w:jc w:val="right"/>
              <w:rPr>
                <w:noProof/>
                <w:lang w:val="it-IT"/>
              </w:rPr>
            </w:pPr>
          </w:p>
        </w:tc>
      </w:tr>
      <w:tr w:rsidR="00025D23" w:rsidRPr="009E08AE" w14:paraId="30435D9E" w14:textId="77777777" w:rsidTr="00373FC8">
        <w:trPr>
          <w:trHeight w:val="964"/>
        </w:trPr>
        <w:tc>
          <w:tcPr>
            <w:tcW w:w="4767" w:type="dxa"/>
            <w:vAlign w:val="center"/>
          </w:tcPr>
          <w:p w14:paraId="114AB6AD" w14:textId="77777777" w:rsidR="00CB1D3C" w:rsidRPr="009E08AE" w:rsidRDefault="00000000" w:rsidP="00D8505D">
            <w:pPr>
              <w:pStyle w:val="Titolo1"/>
              <w:outlineLvl w:val="0"/>
              <w:rPr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2070454609"/>
                <w:placeholder>
                  <w:docPart w:val="468A8B41BF324DFA96F55CD4259833B8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ESPERIENZA</w:t>
                </w:r>
              </w:sdtContent>
            </w:sdt>
          </w:p>
        </w:tc>
        <w:tc>
          <w:tcPr>
            <w:tcW w:w="629" w:type="dxa"/>
          </w:tcPr>
          <w:p w14:paraId="7A4EC537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3AF0BBED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40665122" w14:textId="77777777" w:rsidR="00CB1D3C" w:rsidRPr="009E08AE" w:rsidRDefault="00000000" w:rsidP="00756DDC">
            <w:pPr>
              <w:pStyle w:val="Titolo1"/>
              <w:jc w:val="both"/>
              <w:outlineLvl w:val="0"/>
              <w:rPr>
                <w:rFonts w:asciiTheme="minorHAnsi" w:hAnsiTheme="minorHAnsi"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501783295"/>
                <w:placeholder>
                  <w:docPart w:val="EF6B59EBDF9A4C26AAEB607F494ECD72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COMPETENZE</w:t>
                </w:r>
              </w:sdtContent>
            </w:sdt>
          </w:p>
        </w:tc>
      </w:tr>
      <w:tr w:rsidR="00025D23" w:rsidRPr="009E08AE" w14:paraId="276EFD25" w14:textId="77777777" w:rsidTr="007E5AAA">
        <w:trPr>
          <w:trHeight w:val="2608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236B4F31" w14:textId="3CD655CA" w:rsidR="00CB1D3C" w:rsidRPr="009E08AE" w:rsidRDefault="00097903" w:rsidP="00373FC8">
            <w:pPr>
              <w:pStyle w:val="Titolo2"/>
              <w:outlineLvl w:val="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Cloud Engeneer</w:t>
            </w:r>
          </w:p>
          <w:p w14:paraId="66C9C7A4" w14:textId="1B5BD7D8" w:rsidR="00CB1D3C" w:rsidRPr="009E08AE" w:rsidRDefault="00097903" w:rsidP="00D8505D">
            <w:pPr>
              <w:pStyle w:val="Data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2022 – In corso</w:t>
            </w:r>
          </w:p>
          <w:p w14:paraId="65FCCB4C" w14:textId="37E6E68D" w:rsidR="00CB1D3C" w:rsidRPr="009E08AE" w:rsidRDefault="00097903" w:rsidP="00D8505D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Ricopro la mansione di Cloud Engeneer presso DXC Technologies da maggio 2022. </w:t>
            </w:r>
            <w:r w:rsidR="00CB1ACC">
              <w:rPr>
                <w:noProof/>
                <w:lang w:val="it-IT"/>
              </w:rPr>
              <w:t xml:space="preserve">Durante il mio percorso lavorativo ho utiizzato Azure e AWS, più nello specifico </w:t>
            </w:r>
            <w:r w:rsidR="00756DDC">
              <w:rPr>
                <w:noProof/>
                <w:lang w:val="it-IT"/>
              </w:rPr>
              <w:t xml:space="preserve">Packer e Terraform, oltre ad utilizzare Git e Markdown per la scrittura di documentazioni di progetto. </w:t>
            </w:r>
          </w:p>
        </w:tc>
        <w:tc>
          <w:tcPr>
            <w:tcW w:w="629" w:type="dxa"/>
          </w:tcPr>
          <w:p w14:paraId="2E1011F4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</w:tcPr>
          <w:p w14:paraId="398D9455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Merge w:val="restart"/>
            <w:vAlign w:val="center"/>
          </w:tcPr>
          <w:p w14:paraId="70553DCA" w14:textId="77777777" w:rsidR="0075383F" w:rsidRDefault="0075383F" w:rsidP="0075383F">
            <w:pPr>
              <w:pStyle w:val="Puntoelenc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Linguaggi di Programmazione: C, C++, Java, Python e Assembly</w:t>
            </w:r>
          </w:p>
          <w:p w14:paraId="4C869D84" w14:textId="77777777" w:rsidR="0075383F" w:rsidRDefault="0075383F" w:rsidP="0075383F">
            <w:pPr>
              <w:pStyle w:val="Puntoelenc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DBMS: MySQL e Microsoft SQL Server</w:t>
            </w:r>
          </w:p>
          <w:p w14:paraId="4909EFD8" w14:textId="77777777" w:rsidR="0075383F" w:rsidRDefault="0075383F" w:rsidP="0075383F">
            <w:pPr>
              <w:pStyle w:val="Puntoelenc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Web: Git, HTML, CSS, Javascript, JQwery</w:t>
            </w:r>
          </w:p>
          <w:p w14:paraId="643A30CC" w14:textId="3A3F01F0" w:rsidR="0075383F" w:rsidRPr="0075383F" w:rsidRDefault="0075383F" w:rsidP="0075383F">
            <w:pPr>
              <w:pStyle w:val="Puntoelenc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Lingua: Italiano, Inglese (B2)</w:t>
            </w:r>
          </w:p>
        </w:tc>
      </w:tr>
      <w:tr w:rsidR="00373FC8" w:rsidRPr="009E08AE" w14:paraId="5194C8C3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67F231A8" w14:textId="12399E7F" w:rsidR="00CB1D3C" w:rsidRPr="009E08AE" w:rsidRDefault="003050A8" w:rsidP="00C45D7E">
            <w:pPr>
              <w:pStyle w:val="Titolo2"/>
              <w:outlineLvl w:val="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Web Developer</w:t>
            </w:r>
          </w:p>
          <w:p w14:paraId="5167E33B" w14:textId="65A0FA48" w:rsidR="00C45D7E" w:rsidRPr="009E08AE" w:rsidRDefault="003050A8" w:rsidP="00C45D7E">
            <w:pPr>
              <w:pStyle w:val="Data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2019-2022</w:t>
            </w:r>
          </w:p>
          <w:p w14:paraId="228B1B29" w14:textId="6B67C3B2" w:rsidR="00CB1ACC" w:rsidRPr="009E08AE" w:rsidRDefault="003050A8" w:rsidP="00C45D7E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Ho ricoperto la mansione di Web Developer</w:t>
            </w:r>
            <w:r w:rsidR="00CB1ACC">
              <w:rPr>
                <w:noProof/>
                <w:lang w:val="it-IT"/>
              </w:rPr>
              <w:t xml:space="preserve"> presso Eurociok SRL. Mi sono occupato della creazione di ambienti efficati e funzionali attraverso HTML, JS e CSS, mentre il CMS era Wordpress.</w:t>
            </w:r>
          </w:p>
          <w:p w14:paraId="2489558D" w14:textId="77777777" w:rsidR="00CB1D3C" w:rsidRPr="009E08AE" w:rsidRDefault="00CB1D3C" w:rsidP="00073BF3">
            <w:pPr>
              <w:ind w:left="-113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43A3D086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 w:val="restart"/>
          </w:tcPr>
          <w:p w14:paraId="7E837766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Merge/>
            <w:vAlign w:val="center"/>
          </w:tcPr>
          <w:p w14:paraId="14887247" w14:textId="77777777" w:rsidR="00CB1D3C" w:rsidRPr="009E08AE" w:rsidRDefault="00CB1D3C" w:rsidP="00BB3142">
            <w:pPr>
              <w:ind w:left="-113"/>
              <w:rPr>
                <w:rStyle w:val="Titolo3Carattere"/>
                <w:noProof/>
                <w:lang w:val="it-IT"/>
              </w:rPr>
            </w:pPr>
          </w:p>
        </w:tc>
      </w:tr>
      <w:tr w:rsidR="00025D23" w:rsidRPr="009E08AE" w14:paraId="4BD9B09A" w14:textId="77777777" w:rsidTr="007E5AAA">
        <w:trPr>
          <w:trHeight w:val="850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3E6B8CE" w14:textId="77777777" w:rsidR="00CB1D3C" w:rsidRPr="009E08AE" w:rsidRDefault="00CB1D3C" w:rsidP="00BB3142">
            <w:pPr>
              <w:pStyle w:val="Titolo3"/>
              <w:ind w:left="-113"/>
              <w:outlineLvl w:val="2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554C9A1D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</w:tcPr>
          <w:p w14:paraId="76C13E39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6E7CFBED" w14:textId="77777777" w:rsidR="00CB1D3C" w:rsidRPr="009E08AE" w:rsidRDefault="00000000" w:rsidP="00C45D7E">
            <w:pPr>
              <w:pStyle w:val="Titolo1"/>
              <w:outlineLvl w:val="0"/>
              <w:rPr>
                <w:rStyle w:val="Titolo3Carattere"/>
                <w:noProof/>
                <w:sz w:val="36"/>
                <w:szCs w:val="32"/>
                <w:lang w:val="it-IT"/>
              </w:rPr>
            </w:pPr>
            <w:sdt>
              <w:sdtPr>
                <w:rPr>
                  <w:noProof/>
                  <w:sz w:val="28"/>
                  <w:szCs w:val="24"/>
                  <w:lang w:val="it-IT"/>
                </w:rPr>
                <w:id w:val="-1881937965"/>
                <w:placeholder>
                  <w:docPart w:val="52E8ACB9E90A4887B1982155D9485DB6"/>
                </w:placeholder>
                <w:temporary/>
                <w:showingPlcHdr/>
                <w15:appearance w15:val="hidden"/>
              </w:sdtPr>
              <w:sdtContent>
                <w:r w:rsidR="00C45D7E" w:rsidRPr="009E08AE">
                  <w:rPr>
                    <w:noProof/>
                    <w:lang w:val="it-IT" w:bidi="it-IT"/>
                  </w:rPr>
                  <w:t>ISTRUZIONE</w:t>
                </w:r>
              </w:sdtContent>
            </w:sdt>
          </w:p>
        </w:tc>
      </w:tr>
      <w:tr w:rsidR="00373FC8" w:rsidRPr="009E08AE" w14:paraId="6FCA0C49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7958E75F" w14:textId="700FE1B2" w:rsidR="00CB1D3C" w:rsidRPr="009E08AE" w:rsidRDefault="00756DDC" w:rsidP="00C45D7E">
            <w:pPr>
              <w:pStyle w:val="Titolo2"/>
              <w:outlineLvl w:val="1"/>
              <w:rPr>
                <w:rStyle w:val="Titolo4Carattere"/>
                <w:b/>
                <w:iCs w:val="0"/>
                <w:noProof/>
                <w:color w:val="434343" w:themeColor="accent3"/>
                <w:lang w:val="it-IT"/>
              </w:rPr>
            </w:pPr>
            <w:r>
              <w:rPr>
                <w:rStyle w:val="Titolo4Carattere"/>
                <w:b/>
                <w:iCs w:val="0"/>
                <w:noProof/>
                <w:color w:val="434343" w:themeColor="accent3"/>
                <w:lang w:val="it-IT"/>
              </w:rPr>
              <w:t>ADN Call Center</w:t>
            </w:r>
          </w:p>
          <w:p w14:paraId="62B12923" w14:textId="15F6E411" w:rsidR="00C45D7E" w:rsidRPr="009E08AE" w:rsidRDefault="00756DDC" w:rsidP="00C45D7E">
            <w:pPr>
              <w:pStyle w:val="Data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</w:t>
            </w:r>
            <w:r>
              <w:t>016</w:t>
            </w:r>
          </w:p>
          <w:p w14:paraId="418406D8" w14:textId="0C32FABD" w:rsidR="00CB1D3C" w:rsidRPr="009E08AE" w:rsidRDefault="00756DDC" w:rsidP="00C45D7E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Ho ricoperto la mansiona di collaboratore </w:t>
            </w:r>
            <w:r w:rsidR="00F03857">
              <w:rPr>
                <w:noProof/>
                <w:lang w:val="it-IT"/>
              </w:rPr>
              <w:t xml:space="preserve">tecnico, utilizzando tecnologie VOIP. </w:t>
            </w:r>
          </w:p>
        </w:tc>
        <w:tc>
          <w:tcPr>
            <w:tcW w:w="629" w:type="dxa"/>
          </w:tcPr>
          <w:p w14:paraId="0107723A" w14:textId="77777777" w:rsidR="00CB1D3C" w:rsidRPr="009E08AE" w:rsidRDefault="00CB1D3C" w:rsidP="00443C70">
            <w:pPr>
              <w:spacing w:before="40"/>
              <w:rPr>
                <w:noProof/>
                <w:lang w:val="it-IT"/>
              </w:rPr>
            </w:pPr>
          </w:p>
        </w:tc>
        <w:tc>
          <w:tcPr>
            <w:tcW w:w="719" w:type="dxa"/>
            <w:vMerge w:val="restart"/>
          </w:tcPr>
          <w:p w14:paraId="15B5C1D0" w14:textId="77777777" w:rsidR="00CB1D3C" w:rsidRPr="009E08AE" w:rsidRDefault="00CB1D3C" w:rsidP="00443C70">
            <w:pPr>
              <w:spacing w:before="40"/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78D8F884" w14:textId="75A9A434" w:rsidR="00CB1D3C" w:rsidRPr="009E08AE" w:rsidRDefault="00097903" w:rsidP="00F50BC6">
            <w:pPr>
              <w:pStyle w:val="Titolo2"/>
              <w:outlineLvl w:val="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Informatica e Tecnologie per la Produzione Software</w:t>
            </w:r>
          </w:p>
          <w:p w14:paraId="36C2CEE3" w14:textId="4F34B2BD" w:rsidR="00C45D7E" w:rsidRPr="009E08AE" w:rsidRDefault="00097903" w:rsidP="00F50BC6">
            <w:pPr>
              <w:pStyle w:val="Data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2018 – In corso</w:t>
            </w:r>
          </w:p>
          <w:p w14:paraId="3579A8DD" w14:textId="52D68F72" w:rsidR="00CB1D3C" w:rsidRDefault="00F03857" w:rsidP="00F50BC6">
            <w:r>
              <w:rPr>
                <w:noProof/>
                <w:lang w:val="it-IT"/>
              </w:rPr>
              <w:t>Attualmente sono uno studente del terzo anno del corso di Informatica e Tecnologie per la Produzione Software presso l’Università “Aldo Moro” di Bari, corso di Laurea Triennale</w:t>
            </w:r>
            <w:r w:rsidR="00756DDC">
              <w:rPr>
                <w:noProof/>
                <w:lang w:val="it-IT"/>
              </w:rPr>
              <w:br/>
            </w:r>
          </w:p>
          <w:p w14:paraId="6A879E1F" w14:textId="562DC8B5" w:rsidR="00756DDC" w:rsidRPr="009E08AE" w:rsidRDefault="00756DDC" w:rsidP="00F50BC6">
            <w:pPr>
              <w:rPr>
                <w:noProof/>
                <w:lang w:val="it-IT"/>
              </w:rPr>
            </w:pPr>
          </w:p>
        </w:tc>
      </w:tr>
      <w:tr w:rsidR="00373FC8" w:rsidRPr="009E08AE" w14:paraId="2B9F883B" w14:textId="77777777" w:rsidTr="00097903">
        <w:trPr>
          <w:trHeight w:val="1551"/>
        </w:trPr>
        <w:tc>
          <w:tcPr>
            <w:tcW w:w="4767" w:type="dxa"/>
            <w:vMerge/>
            <w:vAlign w:val="center"/>
          </w:tcPr>
          <w:p w14:paraId="3546447B" w14:textId="77777777" w:rsidR="00CB1D3C" w:rsidRPr="009E08AE" w:rsidRDefault="00CB1D3C" w:rsidP="00BB3142">
            <w:pPr>
              <w:pStyle w:val="Titolo3"/>
              <w:ind w:left="-113"/>
              <w:outlineLvl w:val="2"/>
              <w:rPr>
                <w:noProof/>
                <w:lang w:val="it-IT"/>
              </w:rPr>
            </w:pPr>
          </w:p>
        </w:tc>
        <w:tc>
          <w:tcPr>
            <w:tcW w:w="629" w:type="dxa"/>
          </w:tcPr>
          <w:p w14:paraId="63BDF52E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719" w:type="dxa"/>
            <w:vMerge/>
          </w:tcPr>
          <w:p w14:paraId="0973BF07" w14:textId="77777777" w:rsidR="00CB1D3C" w:rsidRPr="009E08AE" w:rsidRDefault="00CB1D3C">
            <w:pPr>
              <w:rPr>
                <w:noProof/>
                <w:lang w:val="it-IT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387436CD" w14:textId="701809EC" w:rsidR="00C45D7E" w:rsidRPr="009E08AE" w:rsidRDefault="00097903" w:rsidP="00F50BC6">
            <w:pPr>
              <w:pStyle w:val="Titolo2"/>
              <w:outlineLvl w:val="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Perito Informatico</w:t>
            </w:r>
          </w:p>
          <w:p w14:paraId="5D672658" w14:textId="5028BC2E" w:rsidR="00C45D7E" w:rsidRPr="009E08AE" w:rsidRDefault="00097903" w:rsidP="00935402">
            <w:pPr>
              <w:pStyle w:val="Data"/>
              <w:rPr>
                <w:rStyle w:val="DataCarattere"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2010 - 2015</w:t>
            </w:r>
          </w:p>
          <w:p w14:paraId="5936EFEF" w14:textId="5794DA87" w:rsidR="00CB1D3C" w:rsidRPr="009E08AE" w:rsidRDefault="00097903" w:rsidP="00F50BC6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Diplomato presso l’ITIS “G.Ferraris” </w:t>
            </w:r>
          </w:p>
        </w:tc>
      </w:tr>
    </w:tbl>
    <w:p w14:paraId="223A0232" w14:textId="77777777" w:rsidR="00535F87" w:rsidRPr="009E08AE" w:rsidRDefault="00535F87" w:rsidP="001C6718">
      <w:pPr>
        <w:rPr>
          <w:noProof/>
          <w:lang w:val="it-IT"/>
        </w:rPr>
      </w:pPr>
    </w:p>
    <w:sectPr w:rsidR="00535F87" w:rsidRPr="009E08AE" w:rsidSect="00CE0910">
      <w:headerReference w:type="default" r:id="rId15"/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871F3" w14:textId="77777777" w:rsidR="00AA7B03" w:rsidRDefault="00AA7B03" w:rsidP="00BA3E51">
      <w:pPr>
        <w:spacing w:line="240" w:lineRule="auto"/>
      </w:pPr>
      <w:r>
        <w:separator/>
      </w:r>
    </w:p>
  </w:endnote>
  <w:endnote w:type="continuationSeparator" w:id="0">
    <w:p w14:paraId="33CA7B30" w14:textId="77777777" w:rsidR="00AA7B03" w:rsidRDefault="00AA7B0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C556" w14:textId="77777777" w:rsidR="00AA7B03" w:rsidRDefault="00AA7B03" w:rsidP="00BA3E51">
      <w:pPr>
        <w:spacing w:line="240" w:lineRule="auto"/>
      </w:pPr>
      <w:r>
        <w:separator/>
      </w:r>
    </w:p>
  </w:footnote>
  <w:footnote w:type="continuationSeparator" w:id="0">
    <w:p w14:paraId="1B1BE5CE" w14:textId="77777777" w:rsidR="00AA7B03" w:rsidRDefault="00AA7B03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3914" w14:textId="77777777" w:rsidR="00217454" w:rsidRPr="00162614" w:rsidRDefault="00CE0910">
    <w:pPr>
      <w:pStyle w:val="Intestazione"/>
    </w:pP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26228DEE" wp14:editId="16ABB9B5">
              <wp:simplePos x="0" y="0"/>
              <wp:positionH relativeFrom="page">
                <wp:posOffset>-152400</wp:posOffset>
              </wp:positionH>
              <wp:positionV relativeFrom="page">
                <wp:posOffset>2424430</wp:posOffset>
              </wp:positionV>
              <wp:extent cx="4324985" cy="8265795"/>
              <wp:effectExtent l="0" t="0" r="0" b="1905"/>
              <wp:wrapNone/>
              <wp:docPr id="114" name="Rettangolo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6454C2" id="Rettangolo 114" o:spid="_x0000_s1026" alt="&quot;&quot;" style="position:absolute;margin-left:-12pt;margin-top:190.9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" fillcolor="white [3212]" stroked="f" strokeweight="1pt">
              <w10:wrap anchorx="page" anchory="page"/>
            </v:rect>
          </w:pict>
        </mc:Fallback>
      </mc:AlternateContent>
    </w:r>
    <w:r w:rsidRPr="00081B51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5000ADA" wp14:editId="7DAD2C93">
              <wp:simplePos x="0" y="0"/>
              <wp:positionH relativeFrom="column">
                <wp:posOffset>3255645</wp:posOffset>
              </wp:positionH>
              <wp:positionV relativeFrom="paragraph">
                <wp:posOffset>6607810</wp:posOffset>
              </wp:positionV>
              <wp:extent cx="3578225" cy="467995"/>
              <wp:effectExtent l="0" t="0" r="3175" b="8255"/>
              <wp:wrapNone/>
              <wp:docPr id="113" name="Rettangolo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CA1513" id="Rettangolo 113" o:spid="_x0000_s1026" alt="&quot;&quot;" style="position:absolute;margin-left:256.35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" fillcolor="#434343 [3206]" stroked="f" strokeweight="1pt"/>
          </w:pict>
        </mc:Fallback>
      </mc:AlternateContent>
    </w:r>
    <w:r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7940C5E" wp14:editId="05AB73DA">
              <wp:simplePos x="0" y="0"/>
              <wp:positionH relativeFrom="column">
                <wp:posOffset>3246755</wp:posOffset>
              </wp:positionH>
              <wp:positionV relativeFrom="paragraph">
                <wp:posOffset>-484505</wp:posOffset>
              </wp:positionV>
              <wp:extent cx="3596005" cy="2094865"/>
              <wp:effectExtent l="0" t="0" r="4445" b="635"/>
              <wp:wrapNone/>
              <wp:docPr id="107" name="Rettangolo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486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4E54FF" id="Rettangolo 107" o:spid="_x0000_s1026" alt="&quot;&quot;" style="position:absolute;margin-left:255.65pt;margin-top:-38.15pt;width:283.15pt;height:164.9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" fillcolor="#00798b [3204]" stroked="f" strokeweight="1pt"/>
          </w:pict>
        </mc:Fallback>
      </mc:AlternateContent>
    </w: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1D8835DC" wp14:editId="0D86ED3A">
              <wp:simplePos x="0" y="0"/>
              <wp:positionH relativeFrom="column">
                <wp:posOffset>3258820</wp:posOffset>
              </wp:positionH>
              <wp:positionV relativeFrom="paragraph">
                <wp:posOffset>1595120</wp:posOffset>
              </wp:positionV>
              <wp:extent cx="3577590" cy="577850"/>
              <wp:effectExtent l="0" t="0" r="3810" b="0"/>
              <wp:wrapNone/>
              <wp:docPr id="109" name="Rettangolo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FB0EA6" id="Rettangolo 109" o:spid="_x0000_s1026" alt="&quot;&quot;" style="position:absolute;margin-left:256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" fillcolor="#434343 [3206]" stroked="f" strokeweight="1pt"/>
          </w:pict>
        </mc:Fallback>
      </mc:AlternateContent>
    </w:r>
    <w:r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C47754F" wp14:editId="2C6C03C2">
              <wp:simplePos x="0" y="0"/>
              <wp:positionH relativeFrom="column">
                <wp:posOffset>-1070610</wp:posOffset>
              </wp:positionH>
              <wp:positionV relativeFrom="paragraph">
                <wp:posOffset>-483870</wp:posOffset>
              </wp:positionV>
              <wp:extent cx="4330700" cy="2095500"/>
              <wp:effectExtent l="0" t="0" r="0" b="0"/>
              <wp:wrapNone/>
              <wp:docPr id="106" name="Rettangolo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E38D2" id="Rettangolo 106" o:spid="_x0000_s1026" alt="&quot;&quot;" style="position:absolute;margin-left:-84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" fillcolor="#333 [3215]" stroked="f" strokeweight="1pt"/>
          </w:pict>
        </mc:Fallback>
      </mc:AlternateContent>
    </w: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46D8FBD3" wp14:editId="0D419909">
              <wp:simplePos x="0" y="0"/>
              <wp:positionH relativeFrom="column">
                <wp:posOffset>3251835</wp:posOffset>
              </wp:positionH>
              <wp:positionV relativeFrom="paragraph">
                <wp:posOffset>3776345</wp:posOffset>
              </wp:positionV>
              <wp:extent cx="3578225" cy="575945"/>
              <wp:effectExtent l="0" t="0" r="3175" b="0"/>
              <wp:wrapNone/>
              <wp:docPr id="111" name="Rettangolo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0176AE" id="Rettangolo 111" o:spid="_x0000_s1026" alt="&quot;&quot;" style="position:absolute;margin-left:256.05pt;margin-top:297.3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" fillcolor="#434343 [3206]" stroked="f" strokeweight="1pt"/>
          </w:pict>
        </mc:Fallback>
      </mc:AlternateContent>
    </w: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8989768" wp14:editId="00F53FE9">
              <wp:simplePos x="0" y="0"/>
              <wp:positionH relativeFrom="column">
                <wp:posOffset>-1069975</wp:posOffset>
              </wp:positionH>
              <wp:positionV relativeFrom="paragraph">
                <wp:posOffset>1594485</wp:posOffset>
              </wp:positionV>
              <wp:extent cx="4450080" cy="577850"/>
              <wp:effectExtent l="0" t="0" r="7620" b="0"/>
              <wp:wrapNone/>
              <wp:docPr id="108" name="Rettangolo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02EDA2" id="Rettangolo 108" o:spid="_x0000_s1026" alt="&quot;&quot;" style="position:absolute;margin-left:-84.25pt;margin-top:125.55pt;width:350.4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" fillcolor="#00798b [3204]" stroked="f" strokeweight="1pt"/>
          </w:pict>
        </mc:Fallback>
      </mc:AlternateContent>
    </w:r>
    <w:r w:rsidRPr="00442A0E"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5BA179ED" wp14:editId="5CCF6059">
              <wp:simplePos x="0" y="0"/>
              <wp:positionH relativeFrom="column">
                <wp:posOffset>-1069975</wp:posOffset>
              </wp:positionH>
              <wp:positionV relativeFrom="paragraph">
                <wp:posOffset>3777615</wp:posOffset>
              </wp:positionV>
              <wp:extent cx="4450080" cy="575945"/>
              <wp:effectExtent l="0" t="0" r="7620" b="0"/>
              <wp:wrapNone/>
              <wp:docPr id="110" name="Rettangolo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6D9474" id="Rettangolo 110" o:spid="_x0000_s1026" alt="&quot;&quot;" style="position:absolute;margin-left:-84.25pt;margin-top:297.4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ElencoPuntato"/>
    <w:lvl w:ilvl="0">
      <w:start w:val="1"/>
      <w:numFmt w:val="bullet"/>
      <w:pStyle w:val="Puntoelenco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Puntoelenco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Puntoelenc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Puntoelenco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Puntoelenco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foelenco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ElencoPuntato"/>
  </w:abstractNum>
  <w:num w:numId="1" w16cid:durableId="2141916302">
    <w:abstractNumId w:val="6"/>
  </w:num>
  <w:num w:numId="2" w16cid:durableId="524754376">
    <w:abstractNumId w:val="4"/>
  </w:num>
  <w:num w:numId="3" w16cid:durableId="1123615765">
    <w:abstractNumId w:val="5"/>
  </w:num>
  <w:num w:numId="4" w16cid:durableId="1250651918">
    <w:abstractNumId w:val="3"/>
  </w:num>
  <w:num w:numId="5" w16cid:durableId="1710567311">
    <w:abstractNumId w:val="2"/>
  </w:num>
  <w:num w:numId="6" w16cid:durableId="1012143021">
    <w:abstractNumId w:val="1"/>
  </w:num>
  <w:num w:numId="7" w16cid:durableId="1450931456">
    <w:abstractNumId w:val="0"/>
  </w:num>
  <w:num w:numId="8" w16cid:durableId="1671567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03"/>
    <w:rsid w:val="00025D23"/>
    <w:rsid w:val="000407F5"/>
    <w:rsid w:val="00041F8A"/>
    <w:rsid w:val="00045F2E"/>
    <w:rsid w:val="00055BBC"/>
    <w:rsid w:val="00073BF3"/>
    <w:rsid w:val="00081B51"/>
    <w:rsid w:val="00097903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050A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755BF"/>
    <w:rsid w:val="006C0673"/>
    <w:rsid w:val="006C75D7"/>
    <w:rsid w:val="00747832"/>
    <w:rsid w:val="0075383F"/>
    <w:rsid w:val="00756DDC"/>
    <w:rsid w:val="007E5AAA"/>
    <w:rsid w:val="007E6083"/>
    <w:rsid w:val="0081316C"/>
    <w:rsid w:val="00855181"/>
    <w:rsid w:val="008643BF"/>
    <w:rsid w:val="00893796"/>
    <w:rsid w:val="008A4C11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08AE"/>
    <w:rsid w:val="009E3575"/>
    <w:rsid w:val="00AA7B03"/>
    <w:rsid w:val="00AB7FE5"/>
    <w:rsid w:val="00AC1E5A"/>
    <w:rsid w:val="00B45A96"/>
    <w:rsid w:val="00B87E22"/>
    <w:rsid w:val="00BA2D2C"/>
    <w:rsid w:val="00BA3E51"/>
    <w:rsid w:val="00BB3142"/>
    <w:rsid w:val="00C155FC"/>
    <w:rsid w:val="00C45D7E"/>
    <w:rsid w:val="00CB1ACC"/>
    <w:rsid w:val="00CB1D3C"/>
    <w:rsid w:val="00CE0910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03857"/>
    <w:rsid w:val="00F31C27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BB1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it-IT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614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rsid w:val="001C6718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A313A"/>
  </w:style>
  <w:style w:type="paragraph" w:styleId="Pidipagina">
    <w:name w:val="footer"/>
    <w:basedOn w:val="Normale"/>
    <w:link w:val="PidipaginaCarattere"/>
    <w:uiPriority w:val="99"/>
    <w:semiHidden/>
    <w:rsid w:val="001C6718"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A313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BA3E51"/>
    <w:rPr>
      <w:color w:val="808080"/>
    </w:rPr>
  </w:style>
  <w:style w:type="table" w:styleId="Grigliatabella">
    <w:name w:val="Table Grid"/>
    <w:basedOn w:val="Tabellanormale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Collegamentoipertestuale">
    <w:name w:val="Hyperlink"/>
    <w:basedOn w:val="Carpredefinitoparagrafo"/>
    <w:uiPriority w:val="99"/>
    <w:semiHidden/>
    <w:rsid w:val="000F3F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essunaspaziatura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foelenco">
    <w:name w:val="List Paragraph"/>
    <w:basedOn w:val="Normale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a">
    <w:name w:val="Date"/>
    <w:basedOn w:val="Normale"/>
    <w:next w:val="Normale"/>
    <w:link w:val="DataCarattere"/>
    <w:uiPriority w:val="99"/>
    <w:qFormat/>
    <w:rsid w:val="00162614"/>
    <w:rPr>
      <w:caps/>
      <w:color w:val="00798B" w:themeColor="accent1"/>
    </w:rPr>
  </w:style>
  <w:style w:type="character" w:customStyle="1" w:styleId="DataCarattere">
    <w:name w:val="Data Carattere"/>
    <w:basedOn w:val="Carpredefinitoparagrafo"/>
    <w:link w:val="Data"/>
    <w:uiPriority w:val="99"/>
    <w:rsid w:val="00162614"/>
    <w:rPr>
      <w:caps/>
      <w:color w:val="00798B" w:themeColor="accent1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tto1">
    <w:name w:val="Contatto 1"/>
    <w:basedOn w:val="Normale"/>
    <w:link w:val="Caratterecontatto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tto2">
    <w:name w:val="Contatto 2"/>
    <w:basedOn w:val="Normale"/>
    <w:link w:val="Caratterecontatto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tterecontatto1">
    <w:name w:val="Carattere contatto 1"/>
    <w:basedOn w:val="Carpredefinitoparagrafo"/>
    <w:link w:val="Contatto1"/>
    <w:uiPriority w:val="12"/>
    <w:rsid w:val="00162614"/>
    <w:rPr>
      <w:sz w:val="28"/>
      <w:lang w:val="en-US"/>
    </w:rPr>
  </w:style>
  <w:style w:type="paragraph" w:styleId="Puntoelenco">
    <w:name w:val="List Bullet"/>
    <w:basedOn w:val="Normale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tterecontatto2">
    <w:name w:val="Carattere contatto 2"/>
    <w:basedOn w:val="Carpredefinitoparagrafo"/>
    <w:link w:val="Contatto2"/>
    <w:uiPriority w:val="12"/>
    <w:rsid w:val="00162614"/>
    <w:rPr>
      <w:color w:val="00798B" w:themeColor="accent1"/>
      <w:sz w:val="28"/>
      <w:lang w:val="en-US"/>
    </w:rPr>
  </w:style>
  <w:style w:type="numbering" w:customStyle="1" w:styleId="ElencoPuntato">
    <w:name w:val="ElencoPuntato"/>
    <w:uiPriority w:val="99"/>
    <w:rsid w:val="00373FC8"/>
    <w:pPr>
      <w:numPr>
        <w:numId w:val="3"/>
      </w:numPr>
    </w:pPr>
  </w:style>
  <w:style w:type="paragraph" w:styleId="Puntoelenco2">
    <w:name w:val="List Bullet 2"/>
    <w:basedOn w:val="Normale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uromarzocca.github.io/C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zo\AppData\Roaming\Microsoft\Templates\Curriculum%20a%20blocchi%20colorat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1D7B785D6244C4B984B7692B88557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EF1C62-CBD1-4B75-A212-BE36C62F2F92}"/>
      </w:docPartPr>
      <w:docPartBody>
        <w:p w:rsidR="00000000" w:rsidRDefault="00000000">
          <w:pPr>
            <w:pStyle w:val="641D7B785D6244C4B984B7692B885578"/>
          </w:pPr>
          <w:r w:rsidRPr="009E08AE">
            <w:rPr>
              <w:noProof/>
              <w:lang w:bidi="it-IT"/>
            </w:rPr>
            <w:t>PROFILO</w:t>
          </w:r>
        </w:p>
      </w:docPartBody>
    </w:docPart>
    <w:docPart>
      <w:docPartPr>
        <w:name w:val="B8C494645281448FA5C0DBE4196A14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7B51C0-BE61-48DA-ABA9-78D0016FA25B}"/>
      </w:docPartPr>
      <w:docPartBody>
        <w:p w:rsidR="00000000" w:rsidRDefault="00000000">
          <w:pPr>
            <w:pStyle w:val="B8C494645281448FA5C0DBE4196A14C2"/>
          </w:pPr>
          <w:r w:rsidRPr="009E08AE">
            <w:rPr>
              <w:noProof/>
              <w:lang w:bidi="it-IT"/>
            </w:rPr>
            <w:t>CONTATTI</w:t>
          </w:r>
        </w:p>
      </w:docPartBody>
    </w:docPart>
    <w:docPart>
      <w:docPartPr>
        <w:name w:val="468A8B41BF324DFA96F55CD4259833B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DE97A8-C27F-4390-A357-1C1E6CA8C84D}"/>
      </w:docPartPr>
      <w:docPartBody>
        <w:p w:rsidR="00000000" w:rsidRDefault="00000000">
          <w:pPr>
            <w:pStyle w:val="468A8B41BF324DFA96F55CD4259833B8"/>
          </w:pPr>
          <w:r w:rsidRPr="009E08AE">
            <w:rPr>
              <w:noProof/>
              <w:lang w:bidi="it-IT"/>
            </w:rPr>
            <w:t>ESPERIENZA</w:t>
          </w:r>
        </w:p>
      </w:docPartBody>
    </w:docPart>
    <w:docPart>
      <w:docPartPr>
        <w:name w:val="EF6B59EBDF9A4C26AAEB607F494ECD7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1ED73D-653B-415F-BCF4-D502008D36B6}"/>
      </w:docPartPr>
      <w:docPartBody>
        <w:p w:rsidR="00000000" w:rsidRDefault="00000000">
          <w:pPr>
            <w:pStyle w:val="EF6B59EBDF9A4C26AAEB607F494ECD72"/>
          </w:pPr>
          <w:r w:rsidRPr="009E08AE">
            <w:rPr>
              <w:noProof/>
              <w:lang w:bidi="it-IT"/>
            </w:rPr>
            <w:t>COMPETENZE</w:t>
          </w:r>
        </w:p>
      </w:docPartBody>
    </w:docPart>
    <w:docPart>
      <w:docPartPr>
        <w:name w:val="52E8ACB9E90A4887B1982155D9485DB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3A1A2CE-4DB5-475A-83FD-E7A276664D34}"/>
      </w:docPartPr>
      <w:docPartBody>
        <w:p w:rsidR="00000000" w:rsidRDefault="00000000">
          <w:pPr>
            <w:pStyle w:val="52E8ACB9E90A4887B1982155D9485DB6"/>
          </w:pPr>
          <w:r w:rsidRPr="009E08AE">
            <w:rPr>
              <w:noProof/>
              <w:lang w:bidi="it-IT"/>
            </w:rPr>
            <w:t>ISTRUZIONE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ElencoPuntato"/>
    <w:lvl w:ilvl="0">
      <w:start w:val="1"/>
      <w:numFmt w:val="bullet"/>
      <w:pStyle w:val="Puntoelenco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Puntoelenco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Puntoelenc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Puntoelenco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Puntoelenco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ElencoPuntato"/>
  </w:abstractNum>
  <w:num w:numId="1" w16cid:durableId="1103650873">
    <w:abstractNumId w:val="0"/>
  </w:num>
  <w:num w:numId="2" w16cid:durableId="99700258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DB"/>
    <w:rsid w:val="0017292D"/>
    <w:rsid w:val="0051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11BDB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FF2FA25464D4045975E9116EC5223CF">
    <w:name w:val="AFF2FA25464D4045975E9116EC5223CF"/>
  </w:style>
  <w:style w:type="paragraph" w:customStyle="1" w:styleId="D20F6AB125AE4516AB3A851159AE54D2">
    <w:name w:val="D20F6AB125AE4516AB3A851159AE54D2"/>
  </w:style>
  <w:style w:type="paragraph" w:customStyle="1" w:styleId="2E1DB6F81BDC4CCDA99899716118500B">
    <w:name w:val="2E1DB6F81BDC4CCDA99899716118500B"/>
  </w:style>
  <w:style w:type="paragraph" w:customStyle="1" w:styleId="19705310573F46208559E07FF11E60C0">
    <w:name w:val="19705310573F46208559E07FF11E60C0"/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89CE27B8FE82436EAD6F71FAE5813DBF">
    <w:name w:val="89CE27B8FE82436EAD6F71FAE5813DBF"/>
  </w:style>
  <w:style w:type="paragraph" w:customStyle="1" w:styleId="641D7B785D6244C4B984B7692B885578">
    <w:name w:val="641D7B785D6244C4B984B7692B885578"/>
  </w:style>
  <w:style w:type="paragraph" w:customStyle="1" w:styleId="B8C494645281448FA5C0DBE4196A14C2">
    <w:name w:val="B8C494645281448FA5C0DBE4196A14C2"/>
  </w:style>
  <w:style w:type="paragraph" w:customStyle="1" w:styleId="E86F08AFA60D479EA7F8BB832DCCFB4F">
    <w:name w:val="E86F08AFA60D479EA7F8BB832DCCFB4F"/>
  </w:style>
  <w:style w:type="paragraph" w:customStyle="1" w:styleId="E3A3A378FBC8442D8521D7C4DE8C37F0">
    <w:name w:val="E3A3A378FBC8442D8521D7C4DE8C37F0"/>
  </w:style>
  <w:style w:type="paragraph" w:customStyle="1" w:styleId="E134688CC5F8445C89AB84B66BD7494F">
    <w:name w:val="E134688CC5F8445C89AB84B66BD7494F"/>
  </w:style>
  <w:style w:type="paragraph" w:customStyle="1" w:styleId="F69BAA519788475290F11ADE772A1A95">
    <w:name w:val="F69BAA519788475290F11ADE772A1A95"/>
  </w:style>
  <w:style w:type="paragraph" w:customStyle="1" w:styleId="7EAEC29ABBA449118DEA5325E12852E3">
    <w:name w:val="7EAEC29ABBA449118DEA5325E12852E3"/>
  </w:style>
  <w:style w:type="paragraph" w:customStyle="1" w:styleId="468A8B41BF324DFA96F55CD4259833B8">
    <w:name w:val="468A8B41BF324DFA96F55CD4259833B8"/>
  </w:style>
  <w:style w:type="paragraph" w:customStyle="1" w:styleId="EF6B59EBDF9A4C26AAEB607F494ECD72">
    <w:name w:val="EF6B59EBDF9A4C26AAEB607F494ECD72"/>
  </w:style>
  <w:style w:type="paragraph" w:customStyle="1" w:styleId="9474CD47A9234854B1902B3280466A73">
    <w:name w:val="9474CD47A9234854B1902B3280466A73"/>
  </w:style>
  <w:style w:type="paragraph" w:customStyle="1" w:styleId="F06D9C7071E64C32830055DD0517D166">
    <w:name w:val="F06D9C7071E64C32830055DD0517D166"/>
  </w:style>
  <w:style w:type="paragraph" w:customStyle="1" w:styleId="1651530A04734D3E8DD5CB2A2D03FB19">
    <w:name w:val="1651530A04734D3E8DD5CB2A2D03FB19"/>
  </w:style>
  <w:style w:type="paragraph" w:styleId="Puntoelenco">
    <w:name w:val="List Bullet"/>
    <w:basedOn w:val="Normale"/>
    <w:uiPriority w:val="99"/>
    <w:qFormat/>
    <w:rsid w:val="00511BDB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paragraph" w:styleId="Puntoelenco2">
    <w:name w:val="List Bullet 2"/>
    <w:basedOn w:val="Normale"/>
    <w:uiPriority w:val="99"/>
    <w:semiHidden/>
    <w:unhideWhenUsed/>
    <w:rsid w:val="00511BDB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Puntoelenco3">
    <w:name w:val="List Bullet 3"/>
    <w:basedOn w:val="Normale"/>
    <w:uiPriority w:val="99"/>
    <w:semiHidden/>
    <w:unhideWhenUsed/>
    <w:rsid w:val="00511BDB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Puntoelenco4">
    <w:name w:val="List Bullet 4"/>
    <w:basedOn w:val="Normale"/>
    <w:uiPriority w:val="99"/>
    <w:semiHidden/>
    <w:unhideWhenUsed/>
    <w:rsid w:val="00511BDB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Puntoelenco5">
    <w:name w:val="List Bullet 5"/>
    <w:basedOn w:val="Normale"/>
    <w:uiPriority w:val="99"/>
    <w:semiHidden/>
    <w:unhideWhenUsed/>
    <w:rsid w:val="00511BDB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ElencoPuntato">
    <w:name w:val="ElencoPuntato"/>
    <w:uiPriority w:val="99"/>
    <w:rsid w:val="00511BDB"/>
    <w:pPr>
      <w:numPr>
        <w:numId w:val="1"/>
      </w:numPr>
    </w:pPr>
  </w:style>
  <w:style w:type="paragraph" w:customStyle="1" w:styleId="1AB22E80D5F54608834DC8428E3A2ABD">
    <w:name w:val="1AB22E80D5F54608834DC8428E3A2ABD"/>
  </w:style>
  <w:style w:type="character" w:customStyle="1" w:styleId="Titolo4Carattere">
    <w:name w:val="Titolo 4 Carattere"/>
    <w:basedOn w:val="Carpredefinitoparagrafo"/>
    <w:link w:val="Titolo4"/>
    <w:uiPriority w:val="9"/>
    <w:rsid w:val="00511BDB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A04E83A9077443FCAB56E587E1EB62F7">
    <w:name w:val="A04E83A9077443FCAB56E587E1EB62F7"/>
  </w:style>
  <w:style w:type="paragraph" w:customStyle="1" w:styleId="C430861F75B94D30B59B0F303A70A95A">
    <w:name w:val="C430861F75B94D30B59B0F303A70A95A"/>
  </w:style>
  <w:style w:type="paragraph" w:customStyle="1" w:styleId="714BADD49E484BE1B40875F939D171AE">
    <w:name w:val="714BADD49E484BE1B40875F939D171AE"/>
  </w:style>
  <w:style w:type="paragraph" w:customStyle="1" w:styleId="52E8ACB9E90A4887B1982155D9485DB6">
    <w:name w:val="52E8ACB9E90A4887B1982155D9485DB6"/>
  </w:style>
  <w:style w:type="paragraph" w:customStyle="1" w:styleId="9D655DC53C5B450E97F5A9D0346499EC">
    <w:name w:val="9D655DC53C5B450E97F5A9D0346499EC"/>
  </w:style>
  <w:style w:type="paragraph" w:customStyle="1" w:styleId="1042351184D8418986809A521B8B2BBA">
    <w:name w:val="1042351184D8418986809A521B8B2BBA"/>
  </w:style>
  <w:style w:type="paragraph" w:customStyle="1" w:styleId="55C4E7F3D95947FA9A26C9E9E1442848">
    <w:name w:val="55C4E7F3D95947FA9A26C9E9E1442848"/>
  </w:style>
  <w:style w:type="paragraph" w:customStyle="1" w:styleId="849E2F1A917D45DCAFAC4EFE0C25BD2B">
    <w:name w:val="849E2F1A917D45DCAFAC4EFE0C25BD2B"/>
  </w:style>
  <w:style w:type="paragraph" w:styleId="Data">
    <w:name w:val="Date"/>
    <w:basedOn w:val="Normale"/>
    <w:next w:val="Normale"/>
    <w:link w:val="DataCarattere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aCarattere">
    <w:name w:val="Data Carattere"/>
    <w:basedOn w:val="Carpredefinitoparagrafo"/>
    <w:link w:val="Data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D8E958FDA2534DE89C4E3B5D2D7B69BC">
    <w:name w:val="D8E958FDA2534DE89C4E3B5D2D7B69BC"/>
  </w:style>
  <w:style w:type="paragraph" w:customStyle="1" w:styleId="1F8EE813084E4DE5AEE4256AB87AA6DD">
    <w:name w:val="1F8EE813084E4DE5AEE4256AB87AA6DD"/>
  </w:style>
  <w:style w:type="paragraph" w:customStyle="1" w:styleId="F635D4EF2E154819AD706342F65D353A">
    <w:name w:val="F635D4EF2E154819AD706342F65D353A"/>
  </w:style>
  <w:style w:type="paragraph" w:customStyle="1" w:styleId="88C3123BF4744B03B70E583E6EFEF05C">
    <w:name w:val="88C3123BF4744B03B70E583E6EFEF05C"/>
  </w:style>
  <w:style w:type="paragraph" w:customStyle="1" w:styleId="C323720151DD47BB9E16D758362188B7">
    <w:name w:val="C323720151DD47BB9E16D758362188B7"/>
  </w:style>
  <w:style w:type="paragraph" w:customStyle="1" w:styleId="CC53D673BE2C43DEBFB42B24F6FE8146">
    <w:name w:val="CC53D673BE2C43DEBFB42B24F6FE8146"/>
    <w:rsid w:val="00511BDB"/>
  </w:style>
  <w:style w:type="paragraph" w:customStyle="1" w:styleId="F9EC79F1CF894D6C91159C67E31F4815">
    <w:name w:val="F9EC79F1CF894D6C91159C67E31F4815"/>
    <w:rsid w:val="00511BDB"/>
  </w:style>
  <w:style w:type="paragraph" w:customStyle="1" w:styleId="98AB5148D75046A8845E21FBB786E7FA">
    <w:name w:val="98AB5148D75046A8845E21FBB786E7FA"/>
    <w:rsid w:val="00511BDB"/>
  </w:style>
  <w:style w:type="paragraph" w:customStyle="1" w:styleId="F617F7AD5B5B409ABCE041D085083A71">
    <w:name w:val="F617F7AD5B5B409ABCE041D085083A71"/>
    <w:rsid w:val="00511BDB"/>
  </w:style>
  <w:style w:type="paragraph" w:customStyle="1" w:styleId="79A6272A9B8F4A87B7A56673CFAFFFC1">
    <w:name w:val="79A6272A9B8F4A87B7A56673CFAFFFC1"/>
    <w:rsid w:val="00511BDB"/>
  </w:style>
  <w:style w:type="paragraph" w:customStyle="1" w:styleId="A0D072B86ECD4427A9EC9EA0A2F8680D">
    <w:name w:val="A0D072B86ECD4427A9EC9EA0A2F8680D"/>
    <w:rsid w:val="00511BDB"/>
  </w:style>
  <w:style w:type="paragraph" w:customStyle="1" w:styleId="0A340F4F589140A1A57BCAA7847D888E">
    <w:name w:val="0A340F4F589140A1A57BCAA7847D888E"/>
    <w:rsid w:val="00511BDB"/>
  </w:style>
  <w:style w:type="paragraph" w:customStyle="1" w:styleId="BBD59FCF97614AD691048E0E4A7F67F0">
    <w:name w:val="BBD59FCF97614AD691048E0E4A7F67F0"/>
    <w:rsid w:val="00511BDB"/>
  </w:style>
  <w:style w:type="paragraph" w:customStyle="1" w:styleId="49C77C2E16CA41B18611EC8A421A5417">
    <w:name w:val="49C77C2E16CA41B18611EC8A421A5417"/>
    <w:rsid w:val="00511BDB"/>
  </w:style>
  <w:style w:type="paragraph" w:customStyle="1" w:styleId="B967803826FE419AB56A198661149A4E">
    <w:name w:val="B967803826FE419AB56A198661149A4E"/>
    <w:rsid w:val="00511BDB"/>
  </w:style>
  <w:style w:type="paragraph" w:customStyle="1" w:styleId="84ED9FA5B9FE4BE38F7BF5F003651D36">
    <w:name w:val="84ED9FA5B9FE4BE38F7BF5F003651D36"/>
    <w:rsid w:val="00511BDB"/>
  </w:style>
  <w:style w:type="paragraph" w:customStyle="1" w:styleId="ED1C3F6D0A034625B0C0125427123A90">
    <w:name w:val="ED1C3F6D0A034625B0C0125427123A90"/>
    <w:rsid w:val="00511BDB"/>
  </w:style>
  <w:style w:type="paragraph" w:customStyle="1" w:styleId="FDF328C9B6C943BE8CD06ABE3594BD6A">
    <w:name w:val="FDF328C9B6C943BE8CD06ABE3594BD6A"/>
    <w:rsid w:val="00511BDB"/>
  </w:style>
  <w:style w:type="paragraph" w:customStyle="1" w:styleId="9BC2218F3E0D4D4F8ACCA0F8E68BD1DD">
    <w:name w:val="9BC2218F3E0D4D4F8ACCA0F8E68BD1DD"/>
    <w:rsid w:val="00511BDB"/>
  </w:style>
  <w:style w:type="paragraph" w:customStyle="1" w:styleId="0A316711808E4D4EBCCB8AEE29DB5A64">
    <w:name w:val="0A316711808E4D4EBCCB8AEE29DB5A64"/>
    <w:rsid w:val="00511BDB"/>
  </w:style>
  <w:style w:type="paragraph" w:customStyle="1" w:styleId="6360E3E5EA0648D9939C803675D2ED70">
    <w:name w:val="6360E3E5EA0648D9939C803675D2ED70"/>
    <w:rsid w:val="00511BDB"/>
  </w:style>
  <w:style w:type="paragraph" w:customStyle="1" w:styleId="CD09AD00D159453CB28403DAD3FB9B45">
    <w:name w:val="CD09AD00D159453CB28403DAD3FB9B45"/>
    <w:rsid w:val="00511BDB"/>
  </w:style>
  <w:style w:type="paragraph" w:customStyle="1" w:styleId="5A8BAB0668B5441AB3471A0B3D161F92">
    <w:name w:val="5A8BAB0668B5441AB3471A0B3D161F92"/>
    <w:rsid w:val="00511BDB"/>
  </w:style>
  <w:style w:type="paragraph" w:customStyle="1" w:styleId="389510307214474FA3BCC5FC67AA3FD4">
    <w:name w:val="389510307214474FA3BCC5FC67AA3FD4"/>
    <w:rsid w:val="00511BDB"/>
  </w:style>
  <w:style w:type="paragraph" w:customStyle="1" w:styleId="6C977D800F34472C81E99FBBD31C5E15">
    <w:name w:val="6C977D800F34472C81E99FBBD31C5E15"/>
    <w:rsid w:val="00511BDB"/>
  </w:style>
  <w:style w:type="paragraph" w:customStyle="1" w:styleId="C6F5F41C21524296822673BC3344E967">
    <w:name w:val="C6F5F41C21524296822673BC3344E967"/>
    <w:rsid w:val="00511BDB"/>
  </w:style>
  <w:style w:type="paragraph" w:customStyle="1" w:styleId="0107F79E32CC499E8F682D95F8E94D17">
    <w:name w:val="0107F79E32CC499E8F682D95F8E94D17"/>
    <w:rsid w:val="00511BDB"/>
  </w:style>
  <w:style w:type="paragraph" w:customStyle="1" w:styleId="64E6C5D8DE9D4F559911C6ED81976563">
    <w:name w:val="64E6C5D8DE9D4F559911C6ED81976563"/>
    <w:rsid w:val="00511BDB"/>
  </w:style>
  <w:style w:type="paragraph" w:customStyle="1" w:styleId="D41CB948E7EE4F8987FE30BB4B626A33">
    <w:name w:val="D41CB948E7EE4F8987FE30BB4B626A33"/>
    <w:rsid w:val="00511BDB"/>
  </w:style>
  <w:style w:type="paragraph" w:customStyle="1" w:styleId="90D838E11ACE4F95970E9BB0033F83A7">
    <w:name w:val="90D838E11ACE4F95970E9BB0033F83A7"/>
    <w:rsid w:val="00511BDB"/>
  </w:style>
  <w:style w:type="paragraph" w:customStyle="1" w:styleId="2D542459B2A74613BCBF0A3CF2B23D51">
    <w:name w:val="2D542459B2A74613BCBF0A3CF2B23D51"/>
    <w:rsid w:val="00511BDB"/>
  </w:style>
  <w:style w:type="paragraph" w:customStyle="1" w:styleId="5F33A92F5DDC4625A5344A9C891DB4AC">
    <w:name w:val="5F33A92F5DDC4625A5344A9C891DB4AC"/>
    <w:rsid w:val="00511BDB"/>
  </w:style>
  <w:style w:type="paragraph" w:customStyle="1" w:styleId="81583C00E42E4D03847723F86AE89FAA">
    <w:name w:val="81583C00E42E4D03847723F86AE89FAA"/>
    <w:rsid w:val="00511BDB"/>
  </w:style>
  <w:style w:type="paragraph" w:customStyle="1" w:styleId="8BBFEEB8FE2B4694ACB77A70F74030D6">
    <w:name w:val="8BBFEEB8FE2B4694ACB77A70F74030D6"/>
    <w:rsid w:val="00511BDB"/>
  </w:style>
  <w:style w:type="paragraph" w:customStyle="1" w:styleId="E1AE4F935F184795B696D36DF8EF4766">
    <w:name w:val="E1AE4F935F184795B696D36DF8EF4766"/>
    <w:rsid w:val="00511BDB"/>
  </w:style>
  <w:style w:type="paragraph" w:customStyle="1" w:styleId="1460D321EBDC4925B70C857F49DE5D42">
    <w:name w:val="1460D321EBDC4925B70C857F49DE5D42"/>
    <w:rsid w:val="00511BDB"/>
  </w:style>
  <w:style w:type="paragraph" w:customStyle="1" w:styleId="2C8692D5EF4E4D91B806525D74C2DCCB">
    <w:name w:val="2C8692D5EF4E4D91B806525D74C2DCCB"/>
    <w:rsid w:val="00511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a blocchi colorati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2022-10-11T11:30:00Z</dcterms:created>
  <dcterms:modified xsi:type="dcterms:W3CDTF">2022-10-11T12:41:00Z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