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host principale"/>
      </w:tblPr>
      <w:tblGrid>
        <w:gridCol w:w="3784"/>
        <w:gridCol w:w="6738"/>
      </w:tblGrid>
      <w:tr w:rsidR="002C2CDD" w:rsidRPr="00906BEE" w14:paraId="2A01E71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F3EBF45" w14:textId="77777777" w:rsidR="00523479" w:rsidRPr="00906BEE" w:rsidRDefault="00FB0EC9" w:rsidP="00523479">
            <w:pPr>
              <w:pStyle w:val="Iniziali"/>
            </w:pPr>
            <w:r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BB47F2D" wp14:editId="467FB3B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ttangolo ross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hio ross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hio bi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602C03" id="Grup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">
                      <v:rect id="Rettangolo ross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hio ross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hio bi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alias w:val="Iniziali:"/>
                <w:tag w:val="Iniziali:"/>
                <w:id w:val="1294946935"/>
                <w:placeholder>
                  <w:docPart w:val="A431AB82265048A09380AFADE7342212"/>
                </w:placeholder>
                <w:temporary/>
                <w:showingPlcHdr/>
                <w15:appearance w15:val="hidden"/>
              </w:sdtPr>
              <w:sdtContent>
                <w:r w:rsidR="00772919">
                  <w:rPr>
                    <w:lang w:bidi="it-IT"/>
                  </w:rPr>
                  <w:t>NC</w:t>
                </w:r>
              </w:sdtContent>
            </w:sdt>
          </w:p>
          <w:p w14:paraId="053CAC56" w14:textId="77777777" w:rsidR="00A50939" w:rsidRPr="00906BEE" w:rsidRDefault="00000000" w:rsidP="007569C1">
            <w:pPr>
              <w:pStyle w:val="Titolo3"/>
            </w:pPr>
            <w:sdt>
              <w:sdtPr>
                <w:alias w:val="Obiettivo:"/>
                <w:tag w:val="Obiettivo:"/>
                <w:id w:val="319159961"/>
                <w:placeholder>
                  <w:docPart w:val="454B985ECD514C0A8CB141ECB9A05382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rPr>
                    <w:lang w:bidi="it-IT"/>
                  </w:rPr>
                  <w:t>Obiettivo</w:t>
                </w:r>
              </w:sdtContent>
            </w:sdt>
          </w:p>
          <w:sdt>
            <w:sdtPr>
              <w:alias w:val="Immettere l'obiettivo:"/>
              <w:tag w:val="Immettere l'obiettivo:"/>
              <w:id w:val="-1216425596"/>
              <w:placeholder>
                <w:docPart w:val="A428686F26334C4396963FD5037A0C09"/>
              </w:placeholder>
              <w:temporary/>
              <w:showingPlcHdr/>
              <w15:appearance w15:val="hidden"/>
            </w:sdtPr>
            <w:sdtContent>
              <w:p w14:paraId="03AC12CC" w14:textId="77777777" w:rsidR="00823C54" w:rsidRDefault="002C2CDD" w:rsidP="007569C1">
                <w:r w:rsidRPr="00906BEE">
                  <w:rPr>
                    <w:lang w:bidi="it-IT"/>
                  </w:rPr>
                  <w:t>Per iniziare, fare clic sul testo segnaposto e iniziare a digitare. Brevità: una o due frasi.</w:t>
                </w:r>
              </w:p>
              <w:p w14:paraId="7B59CE62" w14:textId="77777777" w:rsidR="002C2CDD" w:rsidRPr="00906BEE" w:rsidRDefault="00823C54" w:rsidP="007569C1">
                <w:r w:rsidRPr="00823C54">
                  <w:rPr>
                    <w:lang w:bidi="it-IT"/>
                  </w:rPr>
                  <w:t>Fare doppio clic sulle celle della tabella nel piè di pagina per aggiungere le informazioni di contatto (o eliminare le colonne non necessarie).</w:t>
                </w:r>
              </w:p>
            </w:sdtContent>
          </w:sdt>
          <w:p w14:paraId="3F4F813C" w14:textId="77777777" w:rsidR="002C2CDD" w:rsidRPr="00906BEE" w:rsidRDefault="00000000" w:rsidP="007569C1">
            <w:pPr>
              <w:pStyle w:val="Titolo3"/>
            </w:pPr>
            <w:sdt>
              <w:sdtPr>
                <w:alias w:val="Competenze:"/>
                <w:tag w:val="Competenze:"/>
                <w:id w:val="1490835561"/>
                <w:placeholder>
                  <w:docPart w:val="15592C5F4E5A45439A73705584153FCC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Competenze</w:t>
                </w:r>
              </w:sdtContent>
            </w:sdt>
          </w:p>
          <w:sdt>
            <w:sdtPr>
              <w:alias w:val="Immettere le competenze:"/>
              <w:tag w:val="Immettere le competenze:"/>
              <w:id w:val="929707386"/>
              <w:placeholder>
                <w:docPart w:val="4151D95E06E74BC1B5A3D97AB989589F"/>
              </w:placeholder>
              <w:temporary/>
              <w:showingPlcHdr/>
              <w15:appearance w15:val="hidden"/>
            </w:sdtPr>
            <w:sdtContent>
              <w:p w14:paraId="681DA98B" w14:textId="77777777" w:rsidR="00741125" w:rsidRPr="00906BEE" w:rsidRDefault="002C2CDD" w:rsidP="00741125">
                <w:r w:rsidRPr="00906BEE">
                  <w:rPr>
                    <w:lang w:bidi="it-IT"/>
                  </w:rPr>
                  <w:t>Spiegare quali sono le proprie capacità particolari. In cosa ci si distingue? Usare un linguaggio personale, ma non colloquiale.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gliatabel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ella layout intestazione"/>
            </w:tblPr>
            <w:tblGrid>
              <w:gridCol w:w="6738"/>
            </w:tblGrid>
            <w:tr w:rsidR="00C612DA" w:rsidRPr="00906BEE" w14:paraId="321BBCC7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4FE3607" w14:textId="483D76F0" w:rsidR="00C612DA" w:rsidRPr="00906BEE" w:rsidRDefault="00000000" w:rsidP="00C612DA">
                  <w:pPr>
                    <w:pStyle w:val="Titolo1"/>
                    <w:outlineLvl w:val="0"/>
                  </w:pPr>
                  <w:sdt>
                    <w:sdtPr>
                      <w:alias w:val="Immettere il proprio nome:"/>
                      <w:tag w:val="Immettere il proprio nome:"/>
                      <w:id w:val="-296147368"/>
                      <w:placeholder>
                        <w:docPart w:val="AABFCAA774474F9D8D251B7DD1AEEDC7"/>
                      </w:placeholder>
                      <w15:appearance w15:val="hidden"/>
                    </w:sdtPr>
                    <w:sdtContent>
                      <w:r w:rsidR="00BC7984">
                        <w:t>Mauro marzocca</w:t>
                      </w:r>
                    </w:sdtContent>
                  </w:sdt>
                </w:p>
                <w:p w14:paraId="376B8009" w14:textId="12A08D9E" w:rsidR="00906BEE" w:rsidRPr="00906BEE" w:rsidRDefault="00BC7984" w:rsidP="00906BEE">
                  <w:pPr>
                    <w:pStyle w:val="Titolo2"/>
                    <w:outlineLvl w:val="1"/>
                  </w:pPr>
                  <w:r>
                    <w:t>developer</w:t>
                  </w:r>
                  <w:r>
                    <w:br/>
                  </w:r>
                  <w:r w:rsidRPr="00BC7984">
                    <w:t>https://mauromarzocca.github.io/CV/</w:t>
                  </w:r>
                </w:p>
              </w:tc>
            </w:tr>
          </w:tbl>
          <w:p w14:paraId="6D25DA29" w14:textId="77777777" w:rsidR="002C2CDD" w:rsidRPr="00906BEE" w:rsidRDefault="00000000" w:rsidP="007569C1">
            <w:pPr>
              <w:pStyle w:val="Titolo3"/>
            </w:pPr>
            <w:sdt>
              <w:sdtPr>
                <w:alias w:val="Esperienza:"/>
                <w:tag w:val="Esperienza:"/>
                <w:id w:val="1217937480"/>
                <w:placeholder>
                  <w:docPart w:val="0A87F269ACF54B45B1E1D144CD02F3AF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Esperienza</w:t>
                </w:r>
              </w:sdtContent>
            </w:sdt>
          </w:p>
          <w:p w14:paraId="602F35C1" w14:textId="77777777" w:rsidR="002C2CDD" w:rsidRPr="00906BEE" w:rsidRDefault="00000000" w:rsidP="007569C1">
            <w:pPr>
              <w:pStyle w:val="Titolo4"/>
            </w:pPr>
            <w:sdt>
              <w:sdtPr>
                <w:alias w:val="Immettere la posizione 1:"/>
                <w:tag w:val="Immettere la posizione 1:"/>
                <w:id w:val="287256568"/>
                <w:placeholder>
                  <w:docPart w:val="CB75F8DC09FD427E8493CE87F12B6423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Job Title</w:t>
                </w:r>
              </w:sdtContent>
            </w:sdt>
            <w:r w:rsidR="002C2CDD" w:rsidRPr="00906BEE">
              <w:rPr>
                <w:lang w:bidi="it-IT"/>
              </w:rPr>
              <w:t xml:space="preserve"> • </w:t>
            </w:r>
            <w:sdt>
              <w:sdtPr>
                <w:alias w:val="Immettere la società 1:"/>
                <w:tag w:val="Immettere la società 1:"/>
                <w:id w:val="-1857334048"/>
                <w:placeholder>
                  <w:docPart w:val="206953E58D3545D2A6938DBD3DF8B4C8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Company</w:t>
                </w:r>
              </w:sdtContent>
            </w:sdt>
            <w:r w:rsidR="002C2CDD" w:rsidRPr="00906BEE">
              <w:rPr>
                <w:lang w:bidi="it-IT"/>
              </w:rPr>
              <w:t xml:space="preserve"> • </w:t>
            </w:r>
            <w:sdt>
              <w:sdtPr>
                <w:alias w:val="Immettere le date di inizio per l'impiego 1:"/>
                <w:tag w:val="Immettere la data di inizio per l'impiego 1:"/>
                <w:id w:val="-667248424"/>
                <w:placeholder>
                  <w:docPart w:val="B17E646FA7AF4DB9BDC282EB359D4425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Data di inizio</w:t>
                </w:r>
              </w:sdtContent>
            </w:sdt>
            <w:r w:rsidR="002C2CDD" w:rsidRPr="00906BEE">
              <w:rPr>
                <w:lang w:bidi="it-IT"/>
              </w:rPr>
              <w:t xml:space="preserve"> - </w:t>
            </w:r>
            <w:sdt>
              <w:sdtPr>
                <w:alias w:val="Immettere la data di fine per l'impiego 1:"/>
                <w:tag w:val="Immettere le date di fine per l'impiego 1:"/>
                <w:id w:val="1198581279"/>
                <w:placeholder>
                  <w:docPart w:val="167BA0675A2A49E491931AFC92082639"/>
                </w:placeholder>
                <w:temporary/>
                <w:showingPlcHdr/>
                <w15:appearance w15:val="hidden"/>
              </w:sdtPr>
              <w:sdtContent>
                <w:r w:rsidR="00F47E97" w:rsidRPr="00906BEE">
                  <w:rPr>
                    <w:lang w:bidi="it-IT"/>
                  </w:rPr>
                  <w:t>Data di fine</w:t>
                </w:r>
              </w:sdtContent>
            </w:sdt>
          </w:p>
          <w:sdt>
            <w:sdtPr>
              <w:alias w:val="Immettere i dettagli sull'esperienza 1:"/>
              <w:tag w:val="Immettere i dettagli sull'esperienza 1:"/>
              <w:id w:val="564761840"/>
              <w:placeholder>
                <w:docPart w:val="5C6E5AC42BED443B9201F9FD8EF6BE40"/>
              </w:placeholder>
              <w:temporary/>
              <w:showingPlcHdr/>
              <w15:appearance w15:val="hidden"/>
            </w:sdtPr>
            <w:sdtContent>
              <w:p w14:paraId="0E2E0575" w14:textId="77777777" w:rsidR="002C2CDD" w:rsidRPr="00906BEE" w:rsidRDefault="002C2CDD" w:rsidP="007569C1">
                <w:r w:rsidRPr="00906BEE">
                  <w:rPr>
                    <w:lang w:bidi="it-IT"/>
                  </w:rPr>
                  <w:t>Riepilogare le mansioni principali svolte, i ruoli di leadership assunti e i risultati più brillanti conseguiti. Non elencare tutto, ma solo le esperienze più significative, includendo dettagli che dimostrino l'impatto della propria attività.</w:t>
                </w:r>
              </w:p>
            </w:sdtContent>
          </w:sdt>
          <w:p w14:paraId="169412E7" w14:textId="77777777" w:rsidR="002C2CDD" w:rsidRPr="00906BEE" w:rsidRDefault="00000000" w:rsidP="007569C1">
            <w:pPr>
              <w:pStyle w:val="Titolo4"/>
            </w:pPr>
            <w:sdt>
              <w:sdtPr>
                <w:alias w:val="Immettere la posizione 2:"/>
                <w:tag w:val="Immettere la posizione 2:"/>
                <w:id w:val="1752540770"/>
                <w:placeholder>
                  <w:docPart w:val="D75C9443A34246CCBA4F51E0894775A6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Job Title</w:t>
                </w:r>
              </w:sdtContent>
            </w:sdt>
            <w:r w:rsidR="002C2CDD" w:rsidRPr="00906BEE">
              <w:rPr>
                <w:lang w:bidi="it-IT"/>
              </w:rPr>
              <w:t xml:space="preserve"> • </w:t>
            </w:r>
            <w:sdt>
              <w:sdtPr>
                <w:alias w:val="Immettere la società 2:"/>
                <w:tag w:val="Immettere la società 2:"/>
                <w:id w:val="1314912929"/>
                <w:placeholder>
                  <w:docPart w:val="25FFB0B31CC1487E8E425CE0D4261CDF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Company</w:t>
                </w:r>
              </w:sdtContent>
            </w:sdt>
            <w:r w:rsidR="002C2CDD" w:rsidRPr="00906BEE">
              <w:rPr>
                <w:lang w:bidi="it-IT"/>
              </w:rPr>
              <w:t xml:space="preserve"> • </w:t>
            </w:r>
            <w:sdt>
              <w:sdtPr>
                <w:alias w:val="Immettere le date di inizio per l'impiego 2:"/>
                <w:tag w:val="Immettere le date di inizio per l'impiego 2:"/>
                <w:id w:val="156656456"/>
                <w:placeholder>
                  <w:docPart w:val="55065B3CE6594A2DA73A059764EAA01E"/>
                </w:placeholder>
                <w:temporary/>
                <w:showingPlcHdr/>
                <w15:appearance w15:val="hidden"/>
              </w:sdtPr>
              <w:sdtContent>
                <w:r w:rsidR="00F47E97" w:rsidRPr="00906BEE">
                  <w:rPr>
                    <w:lang w:bidi="it-IT"/>
                  </w:rPr>
                  <w:t>Data di inizio</w:t>
                </w:r>
              </w:sdtContent>
            </w:sdt>
            <w:r w:rsidR="002C2CDD" w:rsidRPr="00906BEE">
              <w:rPr>
                <w:lang w:bidi="it-IT"/>
              </w:rPr>
              <w:t xml:space="preserve"> - </w:t>
            </w:r>
            <w:sdt>
              <w:sdtPr>
                <w:alias w:val="Immettere le date di fine per l'impiego 2:"/>
                <w:tag w:val="Immettere le date di fine per l'impiego 2:"/>
                <w:id w:val="545882806"/>
                <w:placeholder>
                  <w:docPart w:val="46562A3AF62B43A5A10D65C66585079C"/>
                </w:placeholder>
                <w:temporary/>
                <w:showingPlcHdr/>
                <w15:appearance w15:val="hidden"/>
              </w:sdtPr>
              <w:sdtContent>
                <w:r w:rsidR="00F47E97" w:rsidRPr="00906BEE">
                  <w:rPr>
                    <w:lang w:bidi="it-IT"/>
                  </w:rPr>
                  <w:t>Data di fine</w:t>
                </w:r>
              </w:sdtContent>
            </w:sdt>
          </w:p>
          <w:p w14:paraId="49A5E0A3" w14:textId="77777777" w:rsidR="002C2CDD" w:rsidRPr="00906BEE" w:rsidRDefault="00000000" w:rsidP="007569C1">
            <w:sdt>
              <w:sdtPr>
                <w:alias w:val="Immettere i dettagli sull'esperienza 2:"/>
                <w:tag w:val="Immettere i dettagli sull'esperienza 2:"/>
                <w:id w:val="-423336076"/>
                <w:placeholder>
                  <w:docPart w:val="AB3AD49BAD4842DEB7A5BAB032CE7273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Considerare le dimensioni del team di cui si è stati alla guida, il numero di progetti gestiti o il numero di articoli scritti.</w:t>
                </w:r>
              </w:sdtContent>
            </w:sdt>
          </w:p>
          <w:p w14:paraId="7BA7BA4F" w14:textId="77777777" w:rsidR="002C2CDD" w:rsidRPr="00906BEE" w:rsidRDefault="00000000" w:rsidP="007569C1">
            <w:pPr>
              <w:pStyle w:val="Titolo3"/>
            </w:pPr>
            <w:sdt>
              <w:sdtPr>
                <w:alias w:val="Istruzione:"/>
                <w:tag w:val="Istruzione:"/>
                <w:id w:val="1349516922"/>
                <w:placeholder>
                  <w:docPart w:val="C75896A017334D5C8272CF56D01A2579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Istruzione</w:t>
                </w:r>
              </w:sdtContent>
            </w:sdt>
          </w:p>
          <w:p w14:paraId="6CA35485" w14:textId="1757709D" w:rsidR="002C2CDD" w:rsidRPr="00906BEE" w:rsidRDefault="00BC7984" w:rsidP="007569C1">
            <w:pPr>
              <w:pStyle w:val="Titolo4"/>
            </w:pPr>
            <w:r>
              <w:t>Dottore in informatica e tecnologie per la produzione softwre</w:t>
            </w:r>
            <w:r w:rsidR="002C2CDD" w:rsidRPr="00906BEE">
              <w:rPr>
                <w:lang w:bidi="it-IT"/>
              </w:rPr>
              <w:t xml:space="preserve"> • </w:t>
            </w:r>
            <w:r>
              <w:t>in corso</w:t>
            </w:r>
            <w:r w:rsidR="002C2CDD" w:rsidRPr="00906BEE">
              <w:rPr>
                <w:lang w:bidi="it-IT"/>
              </w:rPr>
              <w:t xml:space="preserve"> • </w:t>
            </w:r>
            <w:r>
              <w:t>Università “aldo modo” di bari</w:t>
            </w:r>
          </w:p>
          <w:p w14:paraId="50EE5AD7" w14:textId="77777777" w:rsidR="002C2CDD" w:rsidRPr="00906BEE" w:rsidRDefault="00000000" w:rsidP="007569C1">
            <w:sdt>
              <w:sdtPr>
                <w:alias w:val="Dettagli sull'istruzione 1:"/>
                <w:tag w:val="Dettagli sull'istruzione 1:"/>
                <w:id w:val="-670642327"/>
                <w:placeholder>
                  <w:docPart w:val="050A8CE498EB43F68529C7B4D0354B7C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Si può includere la media dei voti ottenuti e un riepilogo dei corsi frequentati, dei premi e dei riconoscimenti conseguiti.</w:t>
                </w:r>
              </w:sdtContent>
            </w:sdt>
          </w:p>
          <w:p w14:paraId="631FD2EE" w14:textId="3D3B6822" w:rsidR="002C2CDD" w:rsidRPr="00BC7984" w:rsidRDefault="00BC7984" w:rsidP="007569C1">
            <w:pPr>
              <w:pStyle w:val="Titolo4"/>
            </w:pPr>
            <w:r>
              <w:t>perito informatico</w:t>
            </w:r>
            <w:r w:rsidR="002C2CDD" w:rsidRPr="00906BEE">
              <w:rPr>
                <w:lang w:bidi="it-IT"/>
              </w:rPr>
              <w:t xml:space="preserve"> • </w:t>
            </w:r>
            <w:r>
              <w:t>2015</w:t>
            </w:r>
            <w:r w:rsidR="002C2CDD" w:rsidRPr="00906BEE">
              <w:rPr>
                <w:lang w:bidi="it-IT"/>
              </w:rPr>
              <w:t xml:space="preserve"> • </w:t>
            </w:r>
            <w:r>
              <w:t>itis “</w:t>
            </w:r>
            <w:proofErr w:type="gramStart"/>
            <w:r>
              <w:t>g.ferraris</w:t>
            </w:r>
            <w:proofErr w:type="gramEnd"/>
            <w:r>
              <w:t>” molfetta</w:t>
            </w:r>
          </w:p>
          <w:p w14:paraId="56EBD2B8" w14:textId="77777777" w:rsidR="002C2CDD" w:rsidRPr="00906BEE" w:rsidRDefault="00000000" w:rsidP="007569C1">
            <w:sdt>
              <w:sdtPr>
                <w:alias w:val="Dettagli sull'istruzione 2:"/>
                <w:tag w:val="Dettagli sull'istruzione 2:"/>
                <w:id w:val="-1546364347"/>
                <w:placeholder>
                  <w:docPart w:val="87DDF60BB2D64375B9054F16FA84EAF8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Per applicare la formattazione desiderata con un semplice clic, esaminare la sezione Stili nella scheda Home della barra multifunzione.</w:t>
                </w:r>
              </w:sdtContent>
            </w:sdt>
          </w:p>
          <w:p w14:paraId="2FFFCA04" w14:textId="77777777" w:rsidR="002C2CDD" w:rsidRPr="00906BEE" w:rsidRDefault="00000000" w:rsidP="007569C1">
            <w:pPr>
              <w:pStyle w:val="Titolo3"/>
            </w:pPr>
            <w:sdt>
              <w:sdtPr>
                <w:alias w:val="Esperienza di volontario o leadership:"/>
                <w:tag w:val="Esperienza di volontario o leadership:"/>
                <w:id w:val="-1093778966"/>
                <w:placeholder>
                  <w:docPart w:val="E1AAC0914011494093559C0DC5D46B33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it-IT"/>
                  </w:rPr>
                  <w:t>Esperienza di volontario o leadership</w:t>
                </w:r>
              </w:sdtContent>
            </w:sdt>
          </w:p>
          <w:p w14:paraId="02F5C7E2" w14:textId="77777777" w:rsidR="00741125" w:rsidRPr="00906BEE" w:rsidRDefault="00000000" w:rsidP="00741125">
            <w:sdt>
              <w:sdtPr>
                <w:alias w:val="Immettere i dettagli sull'esperienza di volontario o leadership:"/>
                <w:tag w:val="Immettere i dettagli sull'esperienza di volontario o leadership:"/>
                <w:id w:val="1952504710"/>
                <w:placeholder>
                  <w:docPart w:val="FCA8889C0BFD43C3A2DEA2A6BA2A011C"/>
                </w:placeholder>
                <w:temporary/>
                <w:showingPlcHdr/>
                <w15:appearance w15:val="hidden"/>
              </w:sdtPr>
              <w:sdtContent>
                <w:r w:rsidR="00E22E87" w:rsidRPr="00906BEE">
                  <w:rPr>
                    <w:lang w:bidi="it-IT"/>
                  </w:rPr>
                  <w:t>Si è gestito un gruppo per un'associazione, si è coordinato un progetto di beneficenza o si è preso parte alla redazione del giornale scolastico? Queste e altre esperienze possono dimostrare la propria attitudine alla leadership ed è utile descriverle.</w:t>
                </w:r>
              </w:sdtContent>
            </w:sdt>
          </w:p>
        </w:tc>
      </w:tr>
    </w:tbl>
    <w:p w14:paraId="260A5956" w14:textId="77777777" w:rsidR="00826A10" w:rsidRDefault="00826A10" w:rsidP="00E22E87">
      <w:pPr>
        <w:pStyle w:val="Nessunaspaziatura"/>
      </w:pPr>
    </w:p>
    <w:p w14:paraId="761200C5" w14:textId="77777777" w:rsidR="00C62C50" w:rsidRDefault="00C62C50" w:rsidP="00826A10"/>
    <w:sectPr w:rsidR="00C62C50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DEDE" w14:textId="77777777" w:rsidR="002D1604" w:rsidRDefault="002D1604" w:rsidP="00713050">
      <w:pPr>
        <w:spacing w:line="240" w:lineRule="auto"/>
      </w:pPr>
      <w:r>
        <w:separator/>
      </w:r>
    </w:p>
  </w:endnote>
  <w:endnote w:type="continuationSeparator" w:id="0">
    <w:p w14:paraId="4EF76704" w14:textId="77777777" w:rsidR="002D1604" w:rsidRDefault="002D160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la layout piè di pagina"/>
    </w:tblPr>
    <w:tblGrid>
      <w:gridCol w:w="2630"/>
      <w:gridCol w:w="2630"/>
      <w:gridCol w:w="2631"/>
      <w:gridCol w:w="2631"/>
    </w:tblGrid>
    <w:tr w:rsidR="00C2098A" w14:paraId="748146F4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CAAB6C4" w14:textId="77777777" w:rsidR="00C2098A" w:rsidRDefault="00CA3DF1" w:rsidP="00684488">
          <w:pPr>
            <w:pStyle w:val="Pidipagina"/>
            <w:rPr>
              <w:noProof/>
            </w:rPr>
          </w:pPr>
          <w:r w:rsidRPr="00CA3DF1">
            <w:rPr>
              <w:noProof/>
              <w:lang w:bidi="it-IT"/>
            </w:rPr>
            <mc:AlternateContent>
              <mc:Choice Requires="wpg">
                <w:drawing>
                  <wp:inline distT="0" distB="0" distL="0" distR="0" wp14:anchorId="38586545" wp14:editId="3231D684">
                    <wp:extent cx="329184" cy="329184"/>
                    <wp:effectExtent l="0" t="0" r="0" b="0"/>
                    <wp:docPr id="16" name="Gruppo 102" title="Icona posta elettronic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igura a mano libera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olo isosce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olo isosce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olo isosce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A96E8C" id="Gruppo 102" o:spid="_x0000_s1026" alt="Titolo: Icona posta elettronica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Dm0MvEPCAAA7TgAAA4A&#10;AAAAAAAAAAAAAAAALgIAAGRycy9lMm9Eb2MueG1sUEsBAi0AFAAGAAgAAAAhAGhHG9DYAAAAAwEA&#10;AA8AAAAAAAAAAAAAAAAAaQoAAGRycy9kb3ducmV2LnhtbFBLBQYAAAAABAAEAPMAAABuCwAAAAA=&#10;">
                    <o:lock v:ext="edit" aspectratio="t"/>
                    <v:oval id="Oval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igura a mano libera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olo isosce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olo isosce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olo isosce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C3276F6" w14:textId="77777777" w:rsidR="00C2098A" w:rsidRDefault="00C2098A" w:rsidP="00684488">
          <w:pPr>
            <w:pStyle w:val="Pidipagina"/>
            <w:rPr>
              <w:noProof/>
            </w:rPr>
          </w:pPr>
          <w:r w:rsidRPr="00C2098A">
            <w:rPr>
              <w:noProof/>
              <w:lang w:bidi="it-IT"/>
            </w:rPr>
            <mc:AlternateContent>
              <mc:Choice Requires="wpg">
                <w:drawing>
                  <wp:inline distT="0" distB="0" distL="0" distR="0" wp14:anchorId="3CFF669C" wp14:editId="2D1054A7">
                    <wp:extent cx="329184" cy="329184"/>
                    <wp:effectExtent l="0" t="0" r="13970" b="13970"/>
                    <wp:docPr id="8" name="Gruppo 4" title="Icona di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hio attorno al simbolo di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imbolo di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F220D7" id="Gruppo 4" o:spid="_x0000_s1026" alt="Titolo: Icona di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AimKT6&#10;kBIAAOtkAAAOAAAAAAAAAAAAAAAAAC4CAABkcnMvZTJvRG9jLnhtbFBLAQItABQABgAIAAAAIQBo&#10;RxvQ2AAAAAMBAAAPAAAAAAAAAAAAAAAAAOoUAABkcnMvZG93bnJldi54bWxQSwUGAAAAAAQABADz&#10;AAAA7xUAAAAA&#10;">
                    <o:lock v:ext="edit" aspectratio="t"/>
                    <v:shape id="Cerchio attorno al simbolo di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imbolo di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0A9BA6" w14:textId="77777777" w:rsidR="00C2098A" w:rsidRDefault="00C2098A" w:rsidP="00684488">
          <w:pPr>
            <w:pStyle w:val="Pidipagina"/>
            <w:rPr>
              <w:noProof/>
            </w:rPr>
          </w:pPr>
          <w:r w:rsidRPr="00C2098A">
            <w:rPr>
              <w:noProof/>
              <w:lang w:bidi="it-IT"/>
            </w:rPr>
            <mc:AlternateContent>
              <mc:Choice Requires="wpg">
                <w:drawing>
                  <wp:inline distT="0" distB="0" distL="0" distR="0" wp14:anchorId="668C464F" wp14:editId="2E723505">
                    <wp:extent cx="329184" cy="329184"/>
                    <wp:effectExtent l="0" t="0" r="13970" b="13970"/>
                    <wp:docPr id="9" name="Gruppo 10" title="Icona del tele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hio attorno al simbolo del tele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imbolo del tele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3196B9" id="Gruppo 10" o:spid="_x0000_s1026" alt="Titolo: Icona del tele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C3yw4EVEQAAhF0AAA4AAAAAAAAAAAAAAAAALgIAAGRycy9lMm9Eb2Mu&#10;eG1sUEsBAi0AFAAGAAgAAAAhAGhHG9DYAAAAAwEAAA8AAAAAAAAAAAAAAAAAbxMAAGRycy9kb3du&#10;cmV2LnhtbFBLBQYAAAAABAAEAPMAAAB0FAAAAAA=&#10;">
                    <o:lock v:ext="edit" aspectratio="t"/>
                    <v:shape id="Cerchio attorno al simbolo del tele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imbolo del tele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0218E2" w14:textId="77777777" w:rsidR="00C2098A" w:rsidRDefault="00C2098A" w:rsidP="00684488">
          <w:pPr>
            <w:pStyle w:val="Pidipagina"/>
            <w:rPr>
              <w:noProof/>
            </w:rPr>
          </w:pPr>
          <w:r w:rsidRPr="00C2098A">
            <w:rPr>
              <w:noProof/>
              <w:lang w:bidi="it-IT"/>
            </w:rPr>
            <mc:AlternateContent>
              <mc:Choice Requires="wpg">
                <w:drawing>
                  <wp:inline distT="0" distB="0" distL="0" distR="0" wp14:anchorId="6E68BF01" wp14:editId="4374806D">
                    <wp:extent cx="329184" cy="329184"/>
                    <wp:effectExtent l="0" t="0" r="13970" b="13970"/>
                    <wp:docPr id="12" name="Gruppo 16" title="Icona di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hio attorno al simbolo di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imbolo di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B9D75A" id="Gruppo 16" o:spid="_x0000_s1026" alt="Titolo: Icona di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kGSPaiEQAAuWMAAA4A&#10;AAAAAAAAAAAAAAAALgIAAGRycy9lMm9Eb2MueG1sUEsBAi0AFAAGAAgAAAAhAGhHG9DYAAAAAwEA&#10;AA8AAAAAAAAAAAAAAAAA/BMAAGRycy9kb3ducmV2LnhtbFBLBQYAAAAABAAEAPMAAAABFQAAAAA=&#10;">
                    <o:lock v:ext="edit" aspectratio="t"/>
                    <v:shape id="Cerchio attorno al simbolo di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imbolo di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5F04AD3D" w14:textId="77777777" w:rsidTr="00826A10">
      <w:sdt>
        <w:sdtPr>
          <w:rPr>
            <w:noProof/>
          </w:rPr>
          <w:id w:val="2059505472"/>
          <w:placeholder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1E8BE8F7" w14:textId="77777777" w:rsidR="00826A10" w:rsidRPr="00CA3DF1" w:rsidRDefault="00826A10" w:rsidP="00826A10">
              <w:pPr>
                <w:pStyle w:val="Pidipagina"/>
                <w:rPr>
                  <w:noProof/>
                </w:rPr>
              </w:pPr>
              <w:r>
                <w:rPr>
                  <w:noProof/>
                  <w:lang w:bidi="it-IT"/>
                </w:rPr>
                <w:t>Indirizzo di posta elettronica</w:t>
              </w:r>
            </w:p>
          </w:tc>
        </w:sdtContent>
      </w:sdt>
      <w:sdt>
        <w:sdtPr>
          <w:rPr>
            <w:noProof/>
          </w:rPr>
          <w:id w:val="-350426300"/>
          <w:placeholder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78751BFA" w14:textId="77777777" w:rsidR="00826A10" w:rsidRPr="00C2098A" w:rsidRDefault="00826A10" w:rsidP="00826A10">
              <w:pPr>
                <w:pStyle w:val="Pidipagina"/>
                <w:rPr>
                  <w:noProof/>
                </w:rPr>
              </w:pPr>
              <w:r>
                <w:rPr>
                  <w:noProof/>
                  <w:lang w:bidi="it-IT"/>
                </w:rPr>
                <w:t>Handle di Twitter</w:t>
              </w:r>
            </w:p>
          </w:tc>
        </w:sdtContent>
      </w:sdt>
      <w:sdt>
        <w:sdtPr>
          <w:rPr>
            <w:noProof/>
          </w:rPr>
          <w:id w:val="-100111087"/>
          <w:placeholder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FBF3444" w14:textId="77777777" w:rsidR="00826A10" w:rsidRPr="00C2098A" w:rsidRDefault="00826A10" w:rsidP="00826A10">
              <w:pPr>
                <w:pStyle w:val="Pidipagina"/>
                <w:rPr>
                  <w:noProof/>
                </w:rPr>
              </w:pPr>
              <w:r>
                <w:rPr>
                  <w:noProof/>
                  <w:lang w:bidi="it-IT"/>
                </w:rPr>
                <w:t>Telefono</w:t>
              </w:r>
            </w:p>
          </w:tc>
        </w:sdtContent>
      </w:sdt>
      <w:sdt>
        <w:sdtPr>
          <w:rPr>
            <w:noProof/>
          </w:rPr>
          <w:id w:val="-1851867989"/>
          <w:placeholder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2544E4A7" w14:textId="77777777" w:rsidR="00826A10" w:rsidRPr="00C2098A" w:rsidRDefault="00826A10" w:rsidP="00826A10">
              <w:pPr>
                <w:pStyle w:val="Pidipagina"/>
                <w:rPr>
                  <w:noProof/>
                </w:rPr>
              </w:pPr>
              <w:r>
                <w:rPr>
                  <w:noProof/>
                  <w:lang w:bidi="it-IT"/>
                </w:rPr>
                <w:t>URL di LinkedIn</w:t>
              </w:r>
            </w:p>
          </w:tc>
        </w:sdtContent>
      </w:sdt>
    </w:tr>
  </w:tbl>
  <w:sdt>
    <w:sdtPr>
      <w:rPr>
        <w:noProof/>
      </w:rPr>
      <w:id w:val="-1889635388"/>
      <w:docPartObj>
        <w:docPartGallery w:val="Page Numbers (Bottom of Page)"/>
        <w:docPartUnique/>
      </w:docPartObj>
    </w:sdtPr>
    <w:sdtContent>
      <w:p w14:paraId="5176DD71" w14:textId="77777777" w:rsidR="00C2098A" w:rsidRDefault="00217980" w:rsidP="00217980">
        <w:pPr>
          <w:pStyle w:val="Pidipagina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826A10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750" w:type="pct"/>
      <w:tblLayout w:type="fixed"/>
      <w:tblLook w:val="04A0" w:firstRow="1" w:lastRow="0" w:firstColumn="1" w:lastColumn="0" w:noHBand="0" w:noVBand="1"/>
      <w:tblDescription w:val="Tabella layout piè di pagina per le informazioni di contatto"/>
    </w:tblPr>
    <w:tblGrid>
      <w:gridCol w:w="2630"/>
      <w:gridCol w:w="2631"/>
      <w:gridCol w:w="2631"/>
    </w:tblGrid>
    <w:tr w:rsidR="00BC7984" w14:paraId="17A36850" w14:textId="77777777" w:rsidTr="00BC7984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85EE78" w14:textId="77777777" w:rsidR="00BC7984" w:rsidRDefault="00BC7984" w:rsidP="00217980">
          <w:pPr>
            <w:pStyle w:val="Pidipagina"/>
          </w:pPr>
          <w:r w:rsidRPr="00CA3DF1">
            <w:rPr>
              <w:noProof/>
              <w:lang w:bidi="it-IT"/>
            </w:rPr>
            <mc:AlternateContent>
              <mc:Choice Requires="wpg">
                <w:drawing>
                  <wp:inline distT="0" distB="0" distL="0" distR="0" wp14:anchorId="676FA133" wp14:editId="408805EE">
                    <wp:extent cx="329184" cy="329184"/>
                    <wp:effectExtent l="0" t="0" r="0" b="0"/>
                    <wp:docPr id="27" name="Grup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igura a mano libera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olo isosce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olo isosce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olo isoscele 33" descr="Icona posta elettronica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CE3793" id="Grup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zst1fyMIAAANOQAADgAAAAAAAAAAAAAAAAAuAgAAZHJzL2Uyb0RvYy54bWxQSwECLQAU&#10;AAYACAAAACEAaEcb0NgAAAADAQAADwAAAAAAAAAAAAAAAAB9CgAAZHJzL2Rvd25yZXYueG1sUEsF&#10;BgAAAAAEAAQA8wAAAIILAAAAAA==&#10;">
                    <o:lock v:ext="edit" aspectratio="t"/>
                    <v:oval id="Oval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igura a mano libera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olo isosce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olo isosce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olo isoscele 33" o:spid="_x0000_s1032" type="#_x0000_t5" alt="Icona posta elettronica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E32F96" w14:textId="77777777" w:rsidR="00BC7984" w:rsidRDefault="00BC7984" w:rsidP="00217980">
          <w:pPr>
            <w:pStyle w:val="Pidipagina"/>
          </w:pPr>
          <w:r w:rsidRPr="00C2098A">
            <w:rPr>
              <w:noProof/>
              <w:lang w:bidi="it-IT"/>
            </w:rPr>
            <mc:AlternateContent>
              <mc:Choice Requires="wpg">
                <w:drawing>
                  <wp:inline distT="0" distB="0" distL="0" distR="0" wp14:anchorId="3CB8C107" wp14:editId="16D1F779">
                    <wp:extent cx="329184" cy="329184"/>
                    <wp:effectExtent l="0" t="0" r="13970" b="13970"/>
                    <wp:docPr id="37" name="Grup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hio attorno al simbolo del tele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imbolo del telefono" descr="Icona tele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A72671" id="Grup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LgpusQJEQAAm10AAA4AAAAAAAAAAAAAAAAALgIAAGRycy9lMm9Eb2MueG1sUEsBAi0AFAAG&#10;AAgAAAAhAGhHG9DYAAAAAwEAAA8AAAAAAAAAAAAAAAAAYxMAAGRycy9kb3ducmV2LnhtbFBLBQYA&#10;AAAABAAEAPMAAABoFAAAAAA=&#10;">
                    <o:lock v:ext="edit" aspectratio="t"/>
                    <v:shape id="Cerchio attorno al simbolo del tele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imbolo del telefono" o:spid="_x0000_s1028" alt="Icona tele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A539B4" w14:textId="77777777" w:rsidR="00BC7984" w:rsidRDefault="00BC7984" w:rsidP="00BC7984">
          <w:pPr>
            <w:pStyle w:val="Pidipagina"/>
          </w:pPr>
          <w:r w:rsidRPr="00C2098A">
            <w:rPr>
              <w:noProof/>
              <w:lang w:bidi="it-IT"/>
            </w:rPr>
            <mc:AlternateContent>
              <mc:Choice Requires="wpg">
                <w:drawing>
                  <wp:inline distT="0" distB="0" distL="0" distR="0" wp14:anchorId="100FA3D8" wp14:editId="430D4280">
                    <wp:extent cx="329184" cy="329184"/>
                    <wp:effectExtent l="0" t="0" r="13970" b="13970"/>
                    <wp:docPr id="40" name="Grup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erchio attorno al simbolo di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imbolo di LinkedIn" descr="Icona di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649DCA" id="Gruppo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RHe9hbARAADTYwAADgAAAAAAAAAAAAAAAAAuAgAAZHJzL2Uyb0RvYy54bWxQSwECLQAUAAYACAAA&#10;ACEAaEcb0NgAAAADAQAADwAAAAAAAAAAAAAAAAAKFAAAZHJzL2Rvd25yZXYueG1sUEsFBgAAAAAE&#10;AAQA8wAAAA8VAAAAAA==&#10;">
                    <o:lock v:ext="edit" aspectratio="t"/>
                    <v:shape id="Cerchio attorno al simbolo di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imbolo di LinkedIn" o:spid="_x0000_s1028" alt="Icona di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BC7984" w14:paraId="41CC1383" w14:textId="77777777" w:rsidTr="00BC7984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72E58833" w14:textId="0A7AD8EF" w:rsidR="00BC7984" w:rsidRPr="00CA3DF1" w:rsidRDefault="00BC7984" w:rsidP="003C5528">
          <w:pPr>
            <w:pStyle w:val="Pidipagina"/>
          </w:pPr>
          <w:r>
            <w:t>marzocca.mauro@gmail.com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21E2FED3" w14:textId="2244DF48" w:rsidR="00BC7984" w:rsidRPr="00C2098A" w:rsidRDefault="00BC7984" w:rsidP="00217980">
          <w:pPr>
            <w:pStyle w:val="Pidipagina"/>
          </w:pPr>
          <w:r>
            <w:t>+39 3453192754</w:t>
          </w:r>
        </w:p>
      </w:tc>
      <w:sdt>
        <w:sdtPr>
          <w:id w:val="-1053928120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C569CDA" w14:textId="77777777" w:rsidR="00BC7984" w:rsidRPr="00C2098A" w:rsidRDefault="00BC7984" w:rsidP="00BC7984">
              <w:pPr>
                <w:pStyle w:val="Pidipagina"/>
              </w:pPr>
              <w:r>
                <w:rPr>
                  <w:lang w:bidi="it-IT"/>
                </w:rPr>
                <w:t>URL di LinkedIn</w:t>
              </w:r>
            </w:p>
          </w:tc>
        </w:sdtContent>
      </w:sdt>
    </w:tr>
  </w:tbl>
  <w:p w14:paraId="4D156AE5" w14:textId="77777777" w:rsidR="00217980" w:rsidRDefault="002179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9A06C" w14:textId="77777777" w:rsidR="002D1604" w:rsidRDefault="002D1604" w:rsidP="00713050">
      <w:pPr>
        <w:spacing w:line="240" w:lineRule="auto"/>
      </w:pPr>
      <w:r>
        <w:separator/>
      </w:r>
    </w:p>
  </w:footnote>
  <w:footnote w:type="continuationSeparator" w:id="0">
    <w:p w14:paraId="6CD0BB15" w14:textId="77777777" w:rsidR="002D1604" w:rsidRDefault="002D160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la layout intestazione pagina di continuazione"/>
    </w:tblPr>
    <w:tblGrid>
      <w:gridCol w:w="3787"/>
      <w:gridCol w:w="6735"/>
    </w:tblGrid>
    <w:tr w:rsidR="001A5CA9" w:rsidRPr="00F207C0" w14:paraId="7B94A7A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369F08F" w14:textId="77777777" w:rsidR="00826A10" w:rsidRPr="00906BEE" w:rsidRDefault="00000000" w:rsidP="00826A10">
          <w:pPr>
            <w:pStyle w:val="Iniziali"/>
          </w:pPr>
          <w:sdt>
            <w:sdtPr>
              <w:alias w:val="Iniziali:"/>
              <w:tag w:val="Iniziali:"/>
              <w:id w:val="1185324316"/>
              <w:placeholder/>
              <w:temporary/>
              <w:showingPlcHdr/>
              <w15:appearance w15:val="hidden"/>
            </w:sdtPr>
            <w:sdtContent>
              <w:r w:rsidR="00F94A4C">
                <w:rPr>
                  <w:lang w:bidi="it-IT"/>
                </w:rPr>
                <w:t>NC</w:t>
              </w:r>
            </w:sdtContent>
          </w:sdt>
        </w:p>
        <w:p w14:paraId="123E5FE4" w14:textId="77777777" w:rsidR="001A5CA9" w:rsidRPr="00F207C0" w:rsidRDefault="001A5CA9" w:rsidP="001A5CA9">
          <w:pPr>
            <w:pStyle w:val="Iniziali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gliatabel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ella layout intestazione"/>
          </w:tblPr>
          <w:tblGrid>
            <w:gridCol w:w="6735"/>
          </w:tblGrid>
          <w:tr w:rsidR="001A5CA9" w14:paraId="1661720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DF15B4E" w14:textId="77777777" w:rsidR="001A5CA9" w:rsidRPr="009B3C40" w:rsidRDefault="00000000" w:rsidP="001A5CA9">
                <w:pPr>
                  <w:pStyle w:val="Titolo1"/>
                  <w:outlineLvl w:val="0"/>
                </w:pPr>
                <w:sdt>
                  <w:sdtPr>
                    <w:alias w:val="Immettere il proprio nome:"/>
                    <w:tag w:val="Immettere il proprio nome:"/>
                    <w:id w:val="185027472"/>
                    <w:placeholder>
                      <w:docPart w:val="B68A3F4B37714D28898DAE5245B427ED"/>
                    </w:placeholder>
                    <w:showingPlcHdr/>
                    <w15:appearance w15:val="hidden"/>
                  </w:sdtPr>
                  <w:sdtContent>
                    <w:r w:rsidR="00D97A41">
                      <w:rPr>
                        <w:lang w:bidi="it-IT"/>
                      </w:rPr>
                      <w:t>Nome</w:t>
                    </w:r>
                  </w:sdtContent>
                </w:sdt>
              </w:p>
              <w:p w14:paraId="2F48C95B" w14:textId="77777777" w:rsidR="001A5CA9" w:rsidRDefault="001A5CA9" w:rsidP="001A5CA9">
                <w:pPr>
                  <w:pStyle w:val="Titolo2"/>
                  <w:outlineLvl w:val="1"/>
                </w:pPr>
              </w:p>
            </w:tc>
          </w:tr>
        </w:tbl>
        <w:p w14:paraId="335FC1A5" w14:textId="77777777" w:rsidR="001A5CA9" w:rsidRPr="00F207C0" w:rsidRDefault="001A5CA9" w:rsidP="001A5CA9"/>
      </w:tc>
    </w:tr>
  </w:tbl>
  <w:p w14:paraId="10F00A1C" w14:textId="77777777" w:rsidR="00217980" w:rsidRPr="001A5CA9" w:rsidRDefault="00FB0EC9" w:rsidP="001A5CA9">
    <w:pPr>
      <w:pStyle w:val="Intestazione"/>
    </w:pPr>
    <w:r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9D77EA9" wp14:editId="6B22FD32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ttangolo ross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hio bi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hio ross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B7352C" id="Grup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">
              <v:rect id="Rettangolo ross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hio bi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hio ross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959299">
    <w:abstractNumId w:val="9"/>
  </w:num>
  <w:num w:numId="2" w16cid:durableId="1333489577">
    <w:abstractNumId w:val="7"/>
  </w:num>
  <w:num w:numId="3" w16cid:durableId="1734042554">
    <w:abstractNumId w:val="6"/>
  </w:num>
  <w:num w:numId="4" w16cid:durableId="432366412">
    <w:abstractNumId w:val="5"/>
  </w:num>
  <w:num w:numId="5" w16cid:durableId="134375729">
    <w:abstractNumId w:val="4"/>
  </w:num>
  <w:num w:numId="6" w16cid:durableId="1457479375">
    <w:abstractNumId w:val="8"/>
  </w:num>
  <w:num w:numId="7" w16cid:durableId="1900162865">
    <w:abstractNumId w:val="3"/>
  </w:num>
  <w:num w:numId="8" w16cid:durableId="1535071303">
    <w:abstractNumId w:val="2"/>
  </w:num>
  <w:num w:numId="9" w16cid:durableId="1800416420">
    <w:abstractNumId w:val="1"/>
  </w:num>
  <w:num w:numId="10" w16cid:durableId="199190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84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1604"/>
    <w:rsid w:val="002D45C6"/>
    <w:rsid w:val="002F03FA"/>
    <w:rsid w:val="003103ED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26AD4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C7984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94A4C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3EA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06BEE"/>
  </w:style>
  <w:style w:type="paragraph" w:styleId="Titolo1">
    <w:name w:val="heading 1"/>
    <w:basedOn w:val="Normale"/>
    <w:link w:val="Titolo1Carattere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olo4">
    <w:name w:val="heading 4"/>
    <w:basedOn w:val="Normale"/>
    <w:link w:val="Titolo4Carattere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gliatabella">
    <w:name w:val="Table Grid"/>
    <w:basedOn w:val="Tabellanormale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98"/>
    <w:qFormat/>
    <w:rsid w:val="00E22E87"/>
    <w:pPr>
      <w:spacing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stosegnaposto">
    <w:name w:val="Placeholder Text"/>
    <w:basedOn w:val="Carpredefinitoparagrafo"/>
    <w:uiPriority w:val="99"/>
    <w:semiHidden/>
    <w:rsid w:val="003D03E5"/>
    <w:rPr>
      <w:color w:val="595959" w:themeColor="text1" w:themeTint="A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Intestazione">
    <w:name w:val="header"/>
    <w:basedOn w:val="Normale"/>
    <w:link w:val="IntestazioneCarattere"/>
    <w:uiPriority w:val="99"/>
    <w:unhideWhenUsed/>
    <w:rsid w:val="0088504C"/>
    <w:pPr>
      <w:spacing w:line="240" w:lineRule="auto"/>
    </w:pPr>
  </w:style>
  <w:style w:type="paragraph" w:customStyle="1" w:styleId="Iniziali">
    <w:name w:val="Iniziali"/>
    <w:basedOn w:val="Normale"/>
    <w:next w:val="Tito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504C"/>
  </w:style>
  <w:style w:type="paragraph" w:styleId="Pidipagina">
    <w:name w:val="footer"/>
    <w:basedOn w:val="Normale"/>
    <w:link w:val="PidipaginaCarattere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504C"/>
    <w:rPr>
      <w:rFonts w:asciiTheme="majorHAnsi" w:hAnsiTheme="majorHAnsi"/>
      <w:cap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olo">
    <w:name w:val="Title"/>
    <w:basedOn w:val="Normale"/>
    <w:next w:val="Normale"/>
    <w:link w:val="TitoloCaratter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AA75F6"/>
  </w:style>
  <w:style w:type="paragraph" w:styleId="Testodelblocco">
    <w:name w:val="Block Text"/>
    <w:basedOn w:val="Normale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AA75F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AA75F6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A75F6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A75F6"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A75F6"/>
    <w:rPr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AA75F6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AA75F6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AA75F6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AA75F6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AA75F6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AA75F6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AA75F6"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A75F6"/>
    <w:rPr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AA75F6"/>
  </w:style>
  <w:style w:type="table" w:styleId="Grigliaacolori">
    <w:name w:val="Colorful Grid"/>
    <w:basedOn w:val="Tabellanorma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AA75F6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A75F6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A75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A75F6"/>
    <w:rPr>
      <w:b/>
      <w:bCs/>
      <w:szCs w:val="20"/>
    </w:rPr>
  </w:style>
  <w:style w:type="table" w:styleId="Elencoscuro">
    <w:name w:val="Dark List"/>
    <w:basedOn w:val="Tabellanorma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AA75F6"/>
  </w:style>
  <w:style w:type="character" w:customStyle="1" w:styleId="DataCarattere">
    <w:name w:val="Data Carattere"/>
    <w:basedOn w:val="Carpredefinitoparagrafo"/>
    <w:link w:val="Data"/>
    <w:uiPriority w:val="99"/>
    <w:semiHidden/>
    <w:rsid w:val="00AA75F6"/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A75F6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AA75F6"/>
    <w:pPr>
      <w:spacing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AA75F6"/>
  </w:style>
  <w:style w:type="character" w:styleId="Enfasicorsivo">
    <w:name w:val="Emphasis"/>
    <w:basedOn w:val="Carpredefinitoparagrafo"/>
    <w:uiPriority w:val="10"/>
    <w:semiHidden/>
    <w:unhideWhenUsed/>
    <w:rsid w:val="00AA75F6"/>
    <w:rPr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sid w:val="00AA75F6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A75F6"/>
    <w:rPr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A75F6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A75F6"/>
    <w:rPr>
      <w:szCs w:val="20"/>
    </w:rPr>
  </w:style>
  <w:style w:type="table" w:styleId="Tabellagriglia1chiara">
    <w:name w:val="Grid Table 1 Light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imoHTML">
    <w:name w:val="HTML Acronym"/>
    <w:basedOn w:val="Carpredefinitoparagrafo"/>
    <w:uiPriority w:val="99"/>
    <w:semiHidden/>
    <w:unhideWhenUsed/>
    <w:rsid w:val="00AA75F6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AA75F6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AA75F6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AA75F6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A75F6"/>
    <w:rPr>
      <w:rFonts w:ascii="Consolas" w:hAnsi="Consolas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AA75F6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AA75F6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3D03E5"/>
    <w:rPr>
      <w:i/>
      <w:iCs/>
      <w:color w:val="D0181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gliachiara">
    <w:name w:val="Light Grid"/>
    <w:basedOn w:val="Tabellanorma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AA75F6"/>
  </w:style>
  <w:style w:type="paragraph" w:styleId="Elenco">
    <w:name w:val="List"/>
    <w:basedOn w:val="Normale"/>
    <w:uiPriority w:val="99"/>
    <w:semiHidden/>
    <w:unhideWhenUsed/>
    <w:rsid w:val="00AA75F6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AA75F6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AA75F6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AA75F6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AA75F6"/>
    <w:pPr>
      <w:ind w:left="1800" w:hanging="360"/>
      <w:contextualSpacing/>
    </w:pPr>
  </w:style>
  <w:style w:type="paragraph" w:styleId="Puntoelenco">
    <w:name w:val="List Bullet"/>
    <w:basedOn w:val="Normale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AA75F6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AA75F6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semiHidden/>
    <w:unhideWhenUsed/>
    <w:qFormat/>
    <w:rsid w:val="00AA75F6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A75F6"/>
    <w:rPr>
      <w:rFonts w:ascii="Consolas" w:hAnsi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AA75F6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AA75F6"/>
    <w:pPr>
      <w:spacing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AA75F6"/>
  </w:style>
  <w:style w:type="character" w:styleId="Numeropagina">
    <w:name w:val="page number"/>
    <w:basedOn w:val="Carpredefinitoparagrafo"/>
    <w:uiPriority w:val="99"/>
    <w:semiHidden/>
    <w:unhideWhenUsed/>
    <w:rsid w:val="00AA75F6"/>
  </w:style>
  <w:style w:type="table" w:styleId="Tabellasemplice-1">
    <w:name w:val="Plain Table 1"/>
    <w:basedOn w:val="Tabellanormale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A75F6"/>
    <w:rPr>
      <w:rFonts w:ascii="Consolas" w:hAnsi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AA75F6"/>
    <w:rPr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AA75F6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AA75F6"/>
  </w:style>
  <w:style w:type="paragraph" w:styleId="Firma">
    <w:name w:val="Signature"/>
    <w:basedOn w:val="Normale"/>
    <w:link w:val="FirmaCaratter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AA75F6"/>
  </w:style>
  <w:style w:type="character" w:styleId="Enfasigrassetto">
    <w:name w:val="Strong"/>
    <w:basedOn w:val="Carpredefinitoparagrafo"/>
    <w:uiPriority w:val="22"/>
    <w:semiHidden/>
    <w:unhideWhenUsed/>
    <w:qFormat/>
    <w:rsid w:val="00AA75F6"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AA75F6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AA75F6"/>
  </w:style>
  <w:style w:type="table" w:styleId="Tabellaprofessionale">
    <w:name w:val="Table Professional"/>
    <w:basedOn w:val="Tabellanormale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AA75F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AA75F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AA75F6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AA75F6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AA75F6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A75F6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AA75F6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AA75F6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AA75F6"/>
    <w:pPr>
      <w:spacing w:after="100"/>
      <w:ind w:left="176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zo\AppData\Roaming\Microsoft\Templates\Curriculum%20raffinato,%20progettato%20d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31AB82265048A09380AFADE734221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952D7FE-D2F9-4582-8DF5-A74B1FA178B4}"/>
      </w:docPartPr>
      <w:docPartBody>
        <w:p w:rsidR="00000000" w:rsidRDefault="00000000">
          <w:pPr>
            <w:pStyle w:val="A431AB82265048A09380AFADE7342212"/>
          </w:pPr>
          <w:r>
            <w:rPr>
              <w:lang w:bidi="it-IT"/>
            </w:rPr>
            <w:t>NC</w:t>
          </w:r>
        </w:p>
      </w:docPartBody>
    </w:docPart>
    <w:docPart>
      <w:docPartPr>
        <w:name w:val="454B985ECD514C0A8CB141ECB9A0538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05F5E98-B948-4509-9F26-C535B9C13E59}"/>
      </w:docPartPr>
      <w:docPartBody>
        <w:p w:rsidR="00000000" w:rsidRDefault="00000000">
          <w:pPr>
            <w:pStyle w:val="454B985ECD514C0A8CB141ECB9A05382"/>
          </w:pPr>
          <w:r w:rsidRPr="00906BEE">
            <w:rPr>
              <w:lang w:bidi="it-IT"/>
            </w:rPr>
            <w:t>Obiettivo</w:t>
          </w:r>
        </w:p>
      </w:docPartBody>
    </w:docPart>
    <w:docPart>
      <w:docPartPr>
        <w:name w:val="A428686F26334C4396963FD5037A0C0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CA9A7DF-7CAD-4C66-9C96-6452E8CAC82B}"/>
      </w:docPartPr>
      <w:docPartBody>
        <w:p w:rsidR="00E10C3F" w:rsidRDefault="00000000" w:rsidP="007569C1">
          <w:r w:rsidRPr="00906BEE">
            <w:rPr>
              <w:lang w:bidi="it-IT"/>
            </w:rPr>
            <w:t>Per iniziare, fare clic sul testo segnaposto e iniziare a digitare. Brevità: una o due frasi.</w:t>
          </w:r>
        </w:p>
        <w:p w:rsidR="00000000" w:rsidRDefault="00000000">
          <w:pPr>
            <w:pStyle w:val="A428686F26334C4396963FD5037A0C09"/>
          </w:pPr>
          <w:r w:rsidRPr="00823C54">
            <w:rPr>
              <w:lang w:bidi="it-IT"/>
            </w:rPr>
            <w:t>Fare doppio clic sulle celle della tabella nel piè di pagina per aggiungere le informazioni di contatto (o eliminare le colonne non necessarie).</w:t>
          </w:r>
        </w:p>
      </w:docPartBody>
    </w:docPart>
    <w:docPart>
      <w:docPartPr>
        <w:name w:val="15592C5F4E5A45439A73705584153FC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F556057-02E7-42E2-B73B-E9960CD489BE}"/>
      </w:docPartPr>
      <w:docPartBody>
        <w:p w:rsidR="00000000" w:rsidRDefault="00000000">
          <w:pPr>
            <w:pStyle w:val="15592C5F4E5A45439A73705584153FCC"/>
          </w:pPr>
          <w:r w:rsidRPr="00906BEE">
            <w:rPr>
              <w:lang w:bidi="it-IT"/>
            </w:rPr>
            <w:t>Competenze</w:t>
          </w:r>
        </w:p>
      </w:docPartBody>
    </w:docPart>
    <w:docPart>
      <w:docPartPr>
        <w:name w:val="4151D95E06E74BC1B5A3D97AB98958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F5BCBCB-719D-418D-99AF-E9E2F3269197}"/>
      </w:docPartPr>
      <w:docPartBody>
        <w:p w:rsidR="00000000" w:rsidRDefault="00000000">
          <w:pPr>
            <w:pStyle w:val="4151D95E06E74BC1B5A3D97AB989589F"/>
          </w:pPr>
          <w:r w:rsidRPr="00906BEE">
            <w:rPr>
              <w:lang w:bidi="it-IT"/>
            </w:rPr>
            <w:t>Spiegare quali sono le proprie capacità particolari. In cosa ci si distingue? Usare un linguaggio personale, ma non colloquiale.</w:t>
          </w:r>
        </w:p>
      </w:docPartBody>
    </w:docPart>
    <w:docPart>
      <w:docPartPr>
        <w:name w:val="AABFCAA774474F9D8D251B7DD1AEEDC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3F14895-5288-49B8-9D06-035FA6317075}"/>
      </w:docPartPr>
      <w:docPartBody>
        <w:p w:rsidR="00000000" w:rsidRDefault="00000000">
          <w:pPr>
            <w:pStyle w:val="AABFCAA774474F9D8D251B7DD1AEEDC7"/>
          </w:pPr>
          <w:r>
            <w:rPr>
              <w:lang w:bidi="it-IT"/>
            </w:rPr>
            <w:t>Nome</w:t>
          </w:r>
        </w:p>
      </w:docPartBody>
    </w:docPart>
    <w:docPart>
      <w:docPartPr>
        <w:name w:val="0A87F269ACF54B45B1E1D144CD02F3A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EC2FB23-B488-4BB8-9ED4-136683B0C761}"/>
      </w:docPartPr>
      <w:docPartBody>
        <w:p w:rsidR="00000000" w:rsidRDefault="00000000">
          <w:pPr>
            <w:pStyle w:val="0A87F269ACF54B45B1E1D144CD02F3AF"/>
          </w:pPr>
          <w:r w:rsidRPr="00906BEE">
            <w:rPr>
              <w:lang w:bidi="it-IT"/>
            </w:rPr>
            <w:t>Esperienza</w:t>
          </w:r>
        </w:p>
      </w:docPartBody>
    </w:docPart>
    <w:docPart>
      <w:docPartPr>
        <w:name w:val="CB75F8DC09FD427E8493CE87F12B642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7EE846D-EF89-41E5-81ED-1D06F70F0F0C}"/>
      </w:docPartPr>
      <w:docPartBody>
        <w:p w:rsidR="00000000" w:rsidRDefault="00000000">
          <w:pPr>
            <w:pStyle w:val="CB75F8DC09FD427E8493CE87F12B6423"/>
          </w:pPr>
          <w:r w:rsidRPr="00906BEE">
            <w:rPr>
              <w:lang w:bidi="it-IT"/>
            </w:rPr>
            <w:t>Job Title</w:t>
          </w:r>
        </w:p>
      </w:docPartBody>
    </w:docPart>
    <w:docPart>
      <w:docPartPr>
        <w:name w:val="206953E58D3545D2A6938DBD3DF8B4C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9EC581F-5C46-4F49-AE20-EEFD5130BC86}"/>
      </w:docPartPr>
      <w:docPartBody>
        <w:p w:rsidR="00000000" w:rsidRDefault="00000000">
          <w:pPr>
            <w:pStyle w:val="206953E58D3545D2A6938DBD3DF8B4C8"/>
          </w:pPr>
          <w:r w:rsidRPr="00906BEE">
            <w:rPr>
              <w:lang w:bidi="it-IT"/>
            </w:rPr>
            <w:t>Company</w:t>
          </w:r>
        </w:p>
      </w:docPartBody>
    </w:docPart>
    <w:docPart>
      <w:docPartPr>
        <w:name w:val="B17E646FA7AF4DB9BDC282EB359D442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5502C96-76E5-4737-BF27-9FDE74257DE2}"/>
      </w:docPartPr>
      <w:docPartBody>
        <w:p w:rsidR="00000000" w:rsidRDefault="00000000">
          <w:pPr>
            <w:pStyle w:val="B17E646FA7AF4DB9BDC282EB359D4425"/>
          </w:pPr>
          <w:r w:rsidRPr="00906BEE">
            <w:rPr>
              <w:lang w:bidi="it-IT"/>
            </w:rPr>
            <w:t>Data di inizio</w:t>
          </w:r>
        </w:p>
      </w:docPartBody>
    </w:docPart>
    <w:docPart>
      <w:docPartPr>
        <w:name w:val="167BA0675A2A49E491931AFC9208263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5F897F4-0954-45AE-9F40-C601E29CEE6C}"/>
      </w:docPartPr>
      <w:docPartBody>
        <w:p w:rsidR="00000000" w:rsidRDefault="00000000">
          <w:pPr>
            <w:pStyle w:val="167BA0675A2A49E491931AFC92082639"/>
          </w:pPr>
          <w:r w:rsidRPr="00906BEE">
            <w:rPr>
              <w:lang w:bidi="it-IT"/>
            </w:rPr>
            <w:t>Data di fine</w:t>
          </w:r>
        </w:p>
      </w:docPartBody>
    </w:docPart>
    <w:docPart>
      <w:docPartPr>
        <w:name w:val="5C6E5AC42BED443B9201F9FD8EF6BE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3CC79E2-4A61-496A-BB9F-744D17B27993}"/>
      </w:docPartPr>
      <w:docPartBody>
        <w:p w:rsidR="00000000" w:rsidRDefault="00000000">
          <w:pPr>
            <w:pStyle w:val="5C6E5AC42BED443B9201F9FD8EF6BE40"/>
          </w:pPr>
          <w:r w:rsidRPr="00906BEE">
            <w:rPr>
              <w:lang w:bidi="it-IT"/>
            </w:rPr>
            <w:t>Riepilogare le mansioni principali svolte, i ruoli di leadership assunti</w:t>
          </w:r>
          <w:r w:rsidRPr="00906BEE">
            <w:rPr>
              <w:lang w:bidi="it-IT"/>
            </w:rPr>
            <w:t xml:space="preserve"> e i risultati più brillanti conseguiti. Non elencare tutto, ma solo le esperienze più significative, includendo dettagli che dimostrino l'impatto della propria attività.</w:t>
          </w:r>
        </w:p>
      </w:docPartBody>
    </w:docPart>
    <w:docPart>
      <w:docPartPr>
        <w:name w:val="D75C9443A34246CCBA4F51E0894775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FBE9704-5308-4BE4-83D1-821ABE4999CD}"/>
      </w:docPartPr>
      <w:docPartBody>
        <w:p w:rsidR="00000000" w:rsidRDefault="00000000">
          <w:pPr>
            <w:pStyle w:val="D75C9443A34246CCBA4F51E0894775A6"/>
          </w:pPr>
          <w:r w:rsidRPr="00906BEE">
            <w:rPr>
              <w:lang w:bidi="it-IT"/>
            </w:rPr>
            <w:t>Job Title</w:t>
          </w:r>
        </w:p>
      </w:docPartBody>
    </w:docPart>
    <w:docPart>
      <w:docPartPr>
        <w:name w:val="25FFB0B31CC1487E8E425CE0D4261CD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DBF03D0-2631-43CE-AA91-BB9459B02984}"/>
      </w:docPartPr>
      <w:docPartBody>
        <w:p w:rsidR="00000000" w:rsidRDefault="00000000">
          <w:pPr>
            <w:pStyle w:val="25FFB0B31CC1487E8E425CE0D4261CDF"/>
          </w:pPr>
          <w:r w:rsidRPr="00906BEE">
            <w:rPr>
              <w:lang w:bidi="it-IT"/>
            </w:rPr>
            <w:t>Company</w:t>
          </w:r>
        </w:p>
      </w:docPartBody>
    </w:docPart>
    <w:docPart>
      <w:docPartPr>
        <w:name w:val="55065B3CE6594A2DA73A059764EAA0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F57CF2F-A2E0-4A4F-9479-CE13FB0735F7}"/>
      </w:docPartPr>
      <w:docPartBody>
        <w:p w:rsidR="00000000" w:rsidRDefault="00000000">
          <w:pPr>
            <w:pStyle w:val="55065B3CE6594A2DA73A059764EAA01E"/>
          </w:pPr>
          <w:r w:rsidRPr="00906BEE">
            <w:rPr>
              <w:lang w:bidi="it-IT"/>
            </w:rPr>
            <w:t>Data di inizio</w:t>
          </w:r>
        </w:p>
      </w:docPartBody>
    </w:docPart>
    <w:docPart>
      <w:docPartPr>
        <w:name w:val="46562A3AF62B43A5A10D65C6658507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79D453-645A-4131-AB69-E63E6E0DF7A7}"/>
      </w:docPartPr>
      <w:docPartBody>
        <w:p w:rsidR="00000000" w:rsidRDefault="00000000">
          <w:pPr>
            <w:pStyle w:val="46562A3AF62B43A5A10D65C66585079C"/>
          </w:pPr>
          <w:r w:rsidRPr="00906BEE">
            <w:rPr>
              <w:lang w:bidi="it-IT"/>
            </w:rPr>
            <w:t xml:space="preserve">Data </w:t>
          </w:r>
          <w:r w:rsidRPr="00906BEE">
            <w:rPr>
              <w:lang w:bidi="it-IT"/>
            </w:rPr>
            <w:t>di fine</w:t>
          </w:r>
        </w:p>
      </w:docPartBody>
    </w:docPart>
    <w:docPart>
      <w:docPartPr>
        <w:name w:val="AB3AD49BAD4842DEB7A5BAB032CE727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E936FB-009C-4E33-8310-85BB5AC07DDC}"/>
      </w:docPartPr>
      <w:docPartBody>
        <w:p w:rsidR="00000000" w:rsidRDefault="00000000">
          <w:pPr>
            <w:pStyle w:val="AB3AD49BAD4842DEB7A5BAB032CE7273"/>
          </w:pPr>
          <w:r w:rsidRPr="00906BEE">
            <w:rPr>
              <w:lang w:bidi="it-IT"/>
            </w:rPr>
            <w:t>Considerare le dimensioni del team di cui si è stati alla guida, il</w:t>
          </w:r>
          <w:r w:rsidRPr="00906BEE">
            <w:rPr>
              <w:lang w:bidi="it-IT"/>
            </w:rPr>
            <w:t xml:space="preserve"> numero di progetti gestiti o il numero di articoli scritti.</w:t>
          </w:r>
        </w:p>
      </w:docPartBody>
    </w:docPart>
    <w:docPart>
      <w:docPartPr>
        <w:name w:val="C75896A017334D5C8272CF56D01A257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4244C3-1EC9-4CD2-8D84-6165FAAE07EC}"/>
      </w:docPartPr>
      <w:docPartBody>
        <w:p w:rsidR="00000000" w:rsidRDefault="00000000">
          <w:pPr>
            <w:pStyle w:val="C75896A017334D5C8272CF56D01A2579"/>
          </w:pPr>
          <w:r w:rsidRPr="00906BEE">
            <w:rPr>
              <w:lang w:bidi="it-IT"/>
            </w:rPr>
            <w:t>Istruzione</w:t>
          </w:r>
        </w:p>
      </w:docPartBody>
    </w:docPart>
    <w:docPart>
      <w:docPartPr>
        <w:name w:val="050A8CE498EB43F68529C7B4D0354B7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2A8026-0449-438E-B939-7CE47F6862CF}"/>
      </w:docPartPr>
      <w:docPartBody>
        <w:p w:rsidR="00000000" w:rsidRDefault="00000000">
          <w:pPr>
            <w:pStyle w:val="050A8CE498EB43F68529C7B4D0354B7C"/>
          </w:pPr>
          <w:r w:rsidRPr="00906BEE">
            <w:rPr>
              <w:lang w:bidi="it-IT"/>
            </w:rPr>
            <w:t>Si può includere la media dei voti ottenuti e un riepilogo dei corsi frequentati, dei premi e dei riconoscimenti conseguiti.</w:t>
          </w:r>
        </w:p>
      </w:docPartBody>
    </w:docPart>
    <w:docPart>
      <w:docPartPr>
        <w:name w:val="B68A3F4B37714D28898DAE5245B427E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00D7738-B4CB-4470-96F6-D418B6E96D8E}"/>
      </w:docPartPr>
      <w:docPartBody>
        <w:p w:rsidR="00000000" w:rsidRDefault="00000000">
          <w:pPr>
            <w:pStyle w:val="B68A3F4B37714D28898DAE5245B427ED"/>
          </w:pPr>
          <w:r w:rsidRPr="00906BEE">
            <w:rPr>
              <w:lang w:bidi="it-IT"/>
            </w:rPr>
            <w:t>Istituto</w:t>
          </w:r>
        </w:p>
      </w:docPartBody>
    </w:docPart>
    <w:docPart>
      <w:docPartPr>
        <w:name w:val="87DDF60BB2D64375B9054F16FA84EAF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C6D5799-2854-4695-8B5B-C78A3D5B074E}"/>
      </w:docPartPr>
      <w:docPartBody>
        <w:p w:rsidR="00000000" w:rsidRDefault="00000000">
          <w:pPr>
            <w:pStyle w:val="87DDF60BB2D64375B9054F16FA84EAF8"/>
          </w:pPr>
          <w:r w:rsidRPr="00906BEE">
            <w:rPr>
              <w:lang w:bidi="it-IT"/>
            </w:rPr>
            <w:t>Per applicare la formattazione desiderata con un semplice clic, esaminare la sezione Stili nella scheda Home della barra multifunzione.</w:t>
          </w:r>
        </w:p>
      </w:docPartBody>
    </w:docPart>
    <w:docPart>
      <w:docPartPr>
        <w:name w:val="E1AAC0914011494093559C0DC5D46B3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FEB2C33-7FE3-4FEF-AC7C-8A2F23688507}"/>
      </w:docPartPr>
      <w:docPartBody>
        <w:p w:rsidR="00000000" w:rsidRDefault="00000000">
          <w:pPr>
            <w:pStyle w:val="E1AAC0914011494093559C0DC5D46B33"/>
          </w:pPr>
          <w:r w:rsidRPr="00906BEE">
            <w:rPr>
              <w:lang w:bidi="it-IT"/>
            </w:rPr>
            <w:t>Esperienza di volontario o leadership</w:t>
          </w:r>
        </w:p>
      </w:docPartBody>
    </w:docPart>
    <w:docPart>
      <w:docPartPr>
        <w:name w:val="FCA8889C0BFD43C3A2DEA2A6BA2A011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F965CC-9E1B-44A6-BB4B-56CF85D083BB}"/>
      </w:docPartPr>
      <w:docPartBody>
        <w:p w:rsidR="00000000" w:rsidRDefault="00000000">
          <w:pPr>
            <w:pStyle w:val="FCA8889C0BFD43C3A2DEA2A6BA2A011C"/>
          </w:pPr>
          <w:r w:rsidRPr="00906BEE">
            <w:rPr>
              <w:lang w:bidi="it-IT"/>
            </w:rPr>
            <w:t xml:space="preserve">Si è gestito un gruppo per </w:t>
          </w:r>
          <w:r w:rsidRPr="00906BEE">
            <w:rPr>
              <w:lang w:bidi="it-IT"/>
            </w:rPr>
            <w:t>un'associazione, si è coordinato un progetto di beneficenza o si è preso parte alla redazione del giornale scolastico? Queste e altre esperienze possono dimostrare la propria attitudine alla leadership ed è utile descriverle.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58"/>
    <w:rsid w:val="00376CEF"/>
    <w:rsid w:val="0045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431AB82265048A09380AFADE7342212">
    <w:name w:val="A431AB82265048A09380AFADE7342212"/>
  </w:style>
  <w:style w:type="paragraph" w:customStyle="1" w:styleId="454B985ECD514C0A8CB141ECB9A05382">
    <w:name w:val="454B985ECD514C0A8CB141ECB9A05382"/>
  </w:style>
  <w:style w:type="paragraph" w:customStyle="1" w:styleId="A428686F26334C4396963FD5037A0C09">
    <w:name w:val="A428686F26334C4396963FD5037A0C09"/>
  </w:style>
  <w:style w:type="paragraph" w:customStyle="1" w:styleId="15592C5F4E5A45439A73705584153FCC">
    <w:name w:val="15592C5F4E5A45439A73705584153FCC"/>
  </w:style>
  <w:style w:type="paragraph" w:customStyle="1" w:styleId="4151D95E06E74BC1B5A3D97AB989589F">
    <w:name w:val="4151D95E06E74BC1B5A3D97AB989589F"/>
  </w:style>
  <w:style w:type="paragraph" w:customStyle="1" w:styleId="AABFCAA774474F9D8D251B7DD1AEEDC7">
    <w:name w:val="AABFCAA774474F9D8D251B7DD1AEEDC7"/>
  </w:style>
  <w:style w:type="paragraph" w:customStyle="1" w:styleId="8FC85F18D86A400186C1678521EF78A3">
    <w:name w:val="8FC85F18D86A400186C1678521EF78A3"/>
  </w:style>
  <w:style w:type="paragraph" w:customStyle="1" w:styleId="DC080E643BDB46178997B27E44CDF7AA">
    <w:name w:val="DC080E643BDB46178997B27E44CDF7AA"/>
  </w:style>
  <w:style w:type="paragraph" w:customStyle="1" w:styleId="0A87F269ACF54B45B1E1D144CD02F3AF">
    <w:name w:val="0A87F269ACF54B45B1E1D144CD02F3AF"/>
  </w:style>
  <w:style w:type="paragraph" w:customStyle="1" w:styleId="CB75F8DC09FD427E8493CE87F12B6423">
    <w:name w:val="CB75F8DC09FD427E8493CE87F12B6423"/>
  </w:style>
  <w:style w:type="paragraph" w:customStyle="1" w:styleId="206953E58D3545D2A6938DBD3DF8B4C8">
    <w:name w:val="206953E58D3545D2A6938DBD3DF8B4C8"/>
  </w:style>
  <w:style w:type="paragraph" w:customStyle="1" w:styleId="B17E646FA7AF4DB9BDC282EB359D4425">
    <w:name w:val="B17E646FA7AF4DB9BDC282EB359D4425"/>
  </w:style>
  <w:style w:type="paragraph" w:customStyle="1" w:styleId="167BA0675A2A49E491931AFC92082639">
    <w:name w:val="167BA0675A2A49E491931AFC92082639"/>
  </w:style>
  <w:style w:type="paragraph" w:customStyle="1" w:styleId="5C6E5AC42BED443B9201F9FD8EF6BE40">
    <w:name w:val="5C6E5AC42BED443B9201F9FD8EF6BE40"/>
  </w:style>
  <w:style w:type="paragraph" w:customStyle="1" w:styleId="D75C9443A34246CCBA4F51E0894775A6">
    <w:name w:val="D75C9443A34246CCBA4F51E0894775A6"/>
  </w:style>
  <w:style w:type="paragraph" w:customStyle="1" w:styleId="25FFB0B31CC1487E8E425CE0D4261CDF">
    <w:name w:val="25FFB0B31CC1487E8E425CE0D4261CDF"/>
  </w:style>
  <w:style w:type="paragraph" w:customStyle="1" w:styleId="55065B3CE6594A2DA73A059764EAA01E">
    <w:name w:val="55065B3CE6594A2DA73A059764EAA01E"/>
  </w:style>
  <w:style w:type="paragraph" w:customStyle="1" w:styleId="46562A3AF62B43A5A10D65C66585079C">
    <w:name w:val="46562A3AF62B43A5A10D65C66585079C"/>
  </w:style>
  <w:style w:type="paragraph" w:customStyle="1" w:styleId="AB3AD49BAD4842DEB7A5BAB032CE7273">
    <w:name w:val="AB3AD49BAD4842DEB7A5BAB032CE7273"/>
  </w:style>
  <w:style w:type="paragraph" w:customStyle="1" w:styleId="C75896A017334D5C8272CF56D01A2579">
    <w:name w:val="C75896A017334D5C8272CF56D01A2579"/>
  </w:style>
  <w:style w:type="paragraph" w:customStyle="1" w:styleId="441E1DD1AF7A418988B8F2290CC4521F">
    <w:name w:val="441E1DD1AF7A418988B8F2290CC4521F"/>
  </w:style>
  <w:style w:type="paragraph" w:customStyle="1" w:styleId="779B0A593D8B40879E82519245BB5D9E">
    <w:name w:val="779B0A593D8B40879E82519245BB5D9E"/>
  </w:style>
  <w:style w:type="paragraph" w:customStyle="1" w:styleId="FFCB654996924E91908147967E1CC32F">
    <w:name w:val="FFCB654996924E91908147967E1CC32F"/>
  </w:style>
  <w:style w:type="paragraph" w:customStyle="1" w:styleId="050A8CE498EB43F68529C7B4D0354B7C">
    <w:name w:val="050A8CE498EB43F68529C7B4D0354B7C"/>
  </w:style>
  <w:style w:type="paragraph" w:customStyle="1" w:styleId="8256C0CD53E1427197C4563CADB49295">
    <w:name w:val="8256C0CD53E1427197C4563CADB49295"/>
  </w:style>
  <w:style w:type="paragraph" w:customStyle="1" w:styleId="F761E9FBF70340C79DC249D6382F1EDA">
    <w:name w:val="F761E9FBF70340C79DC249D6382F1EDA"/>
  </w:style>
  <w:style w:type="paragraph" w:customStyle="1" w:styleId="B68A3F4B37714D28898DAE5245B427ED">
    <w:name w:val="B68A3F4B37714D28898DAE5245B427ED"/>
  </w:style>
  <w:style w:type="paragraph" w:customStyle="1" w:styleId="87DDF60BB2D64375B9054F16FA84EAF8">
    <w:name w:val="87DDF60BB2D64375B9054F16FA84EAF8"/>
  </w:style>
  <w:style w:type="paragraph" w:customStyle="1" w:styleId="E1AAC0914011494093559C0DC5D46B33">
    <w:name w:val="E1AAC0914011494093559C0DC5D46B33"/>
  </w:style>
  <w:style w:type="paragraph" w:customStyle="1" w:styleId="FCA8889C0BFD43C3A2DEA2A6BA2A011C">
    <w:name w:val="FCA8889C0BFD43C3A2DEA2A6BA2A011C"/>
  </w:style>
  <w:style w:type="paragraph" w:customStyle="1" w:styleId="EB546AAE1AA04FF7872108C700291F9A">
    <w:name w:val="EB546AAE1AA04FF7872108C700291F9A"/>
    <w:rsid w:val="00452E58"/>
  </w:style>
  <w:style w:type="paragraph" w:customStyle="1" w:styleId="D4AA5EE2835B4332985DCB81CC7127B6">
    <w:name w:val="D4AA5EE2835B4332985DCB81CC7127B6"/>
    <w:rsid w:val="00452E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raffinato, progettato da MOO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2022-10-11T11:21:00Z</dcterms:created>
  <dcterms:modified xsi:type="dcterms:W3CDTF">2022-10-11T11:27:00Z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